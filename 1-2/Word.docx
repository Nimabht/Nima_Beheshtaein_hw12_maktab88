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E15C0FB" w14:textId="77777777" w:rsidR="00E34B3C" w:rsidRDefault="00C327A4">
          <w:pPr>
            <w:pStyle w:val="NoSpacing"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D9F9AA6" wp14:editId="2EFCA5B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7C96D" w14:textId="70FD2F9C" w:rsidR="00E34B3C" w:rsidRDefault="00C327A4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EE7C4FFA0D646E9AFFA1E8BB8FBFE5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7B99">
                                      <w:t>Nima Beheshtaein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6318A81CAE724D1E9A2B357C3F76CF9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E21">
                                      <w:t>Node Js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CCBED3F09A54932870935D8F2FF497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F5E21">
                                      <w:t>February 15,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9F9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6627C96D" w14:textId="70FD2F9C" w:rsidR="00E34B3C" w:rsidRDefault="00C327A4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3EE7C4FFA0D646E9AFFA1E8BB8FBFE5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7B99">
                                <w:t>Nima Beheshtaein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6318A81CAE724D1E9A2B357C3F76CF9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F5E21">
                                <w:t>Node Js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CCBED3F09A54932870935D8F2FF497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F5E21">
                                <w:t>February 15,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D6DBB3D" wp14:editId="65B4EC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B14A9" w14:textId="6027645A" w:rsidR="00E34B3C" w:rsidRDefault="00C327A4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E21">
                                      <w:t>Maktab-88</w:t>
                                    </w:r>
                                  </w:sdtContent>
                                </w:sdt>
                              </w:p>
                              <w:p w14:paraId="4DC46E9C" w14:textId="5AC696E0" w:rsidR="00E34B3C" w:rsidRDefault="00C327A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5E21">
                                      <w:t>Node js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6DBB3D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14:paraId="562B14A9" w14:textId="6027645A" w:rsidR="00E34B3C" w:rsidRDefault="00C327A4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5E21">
                                <w:t>Maktab-88</w:t>
                              </w:r>
                            </w:sdtContent>
                          </w:sdt>
                        </w:p>
                        <w:p w14:paraId="4DC46E9C" w14:textId="5AC696E0" w:rsidR="00E34B3C" w:rsidRDefault="00C327A4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5E21">
                                <w:t>Node js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68E68B51" wp14:editId="6F7B906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3994183" w14:textId="77777777" w:rsidR="00E34B3C" w:rsidRDefault="00C327A4">
          <w:r>
            <w:br w:type="page"/>
          </w:r>
        </w:p>
      </w:sdtContent>
    </w:sdt>
    <w:sdt>
      <w:sdtPr>
        <w:rPr>
          <w:rStyle w:val="Heading1Char"/>
        </w:rPr>
        <w:id w:val="1806507922"/>
        <w:placeholder>
          <w:docPart w:val="C07591645EF44E6A99AD81A22F8771D5"/>
        </w:placeholder>
        <w:temporary/>
        <w:showingPlcHdr/>
        <w15:appearance w15:val="hidden"/>
      </w:sdtPr>
      <w:sdtEndPr>
        <w:rPr>
          <w:rStyle w:val="DefaultParagraphFont"/>
          <w:rFonts w:asciiTheme="minorHAnsi" w:eastAsiaTheme="minorEastAsia" w:hAnsiTheme="minorHAnsi" w:cstheme="minorBidi"/>
          <w:color w:val="595959" w:themeColor="text1" w:themeTint="A6"/>
          <w:sz w:val="20"/>
        </w:rPr>
      </w:sdtEndPr>
      <w:sdtContent>
        <w:p w14:paraId="097320C0" w14:textId="77777777" w:rsidR="00E34B3C" w:rsidRDefault="00C327A4">
          <w:pPr>
            <w:pStyle w:val="Heading1"/>
          </w:pPr>
          <w:r>
            <w:t>Get Started Right Away</w:t>
          </w:r>
          <w:bookmarkEnd w:id="4"/>
          <w:bookmarkEnd w:id="3"/>
          <w:bookmarkEnd w:id="2"/>
          <w:bookmarkEnd w:id="1"/>
          <w:bookmarkEnd w:id="0"/>
        </w:p>
        <w:p w14:paraId="20BC1748" w14:textId="77777777" w:rsidR="00E34B3C" w:rsidRDefault="00C327A4">
          <w:r>
            <w:t>When you click this placeholder text, just start typing to replace it all. But don’t do that just yet!</w:t>
          </w:r>
        </w:p>
        <w:p w14:paraId="6AD5DB1A" w14:textId="77777777" w:rsidR="00E34B3C" w:rsidRDefault="00C327A4">
          <w:r>
            <w:t xml:space="preserve">This placeholder includes tips to </w:t>
          </w:r>
          <w:r>
            <w:t>help you quickly format your report and add other elements, such as a chart, diagram, or table of contents.  You might be amazed at how easy it is.</w:t>
          </w:r>
        </w:p>
        <w:p w14:paraId="29436C42" w14:textId="77777777" w:rsidR="00E34B3C" w:rsidRDefault="00C327A4">
          <w:pPr>
            <w:pStyle w:val="Heading1"/>
          </w:pPr>
          <w:bookmarkStart w:id="5" w:name="_Toc318188228"/>
          <w:bookmarkStart w:id="6" w:name="_Toc318188328"/>
          <w:bookmarkStart w:id="7" w:name="_Toc318189313"/>
          <w:bookmarkStart w:id="8" w:name="_Toc321147012"/>
          <w:bookmarkStart w:id="9" w:name="_Toc321147150"/>
          <w:r>
            <w:t>Make It Gorgeous</w:t>
          </w:r>
          <w:bookmarkEnd w:id="5"/>
          <w:bookmarkEnd w:id="6"/>
          <w:bookmarkEnd w:id="7"/>
          <w:bookmarkEnd w:id="8"/>
          <w:bookmarkEnd w:id="9"/>
        </w:p>
        <w:p w14:paraId="1A9CE48A" w14:textId="77777777" w:rsidR="00E34B3C" w:rsidRDefault="00C327A4">
          <w:pPr>
            <w:pStyle w:val="ListBullet"/>
          </w:pPr>
          <w:r>
            <w:t>Need a heading? On the Home tab, in the Styles gallery, just click the heading style you wa</w:t>
          </w:r>
          <w:r>
            <w:t>nt. Notice other styles in that gallery as well, such as for a quote or a numbered list.</w:t>
          </w:r>
        </w:p>
        <w:p w14:paraId="0FF83D54" w14:textId="77777777" w:rsidR="00E34B3C" w:rsidRDefault="00C327A4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</w:t>
          </w:r>
          <w:r>
            <w:t>our own photo.</w:t>
          </w:r>
        </w:p>
        <w:p w14:paraId="41558606" w14:textId="77777777" w:rsidR="00E34B3C" w:rsidRDefault="00C327A4">
          <w:pPr>
            <w:pStyle w:val="ListBullet"/>
          </w:pPr>
          <w:r>
            <w:t>Adding a professional-quality graphic is a snap. In fact, when you add a chart or a SmartArt diagram from the Insert tab, it automatically matches the look of your document.</w:t>
          </w:r>
        </w:p>
        <w:p w14:paraId="09036B1A" w14:textId="77777777" w:rsidR="00E34B3C" w:rsidRDefault="00C327A4">
          <w:pPr>
            <w:jc w:val="center"/>
          </w:pPr>
          <w:r>
            <w:rPr>
              <w:noProof/>
            </w:rPr>
            <w:drawing>
              <wp:inline distT="0" distB="0" distL="0" distR="0" wp14:anchorId="72604B95" wp14:editId="734096ED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1" r:lo="rId12" r:qs="rId13" r:cs="rId14"/>
                  </a:graphicData>
                </a:graphic>
              </wp:inline>
            </w:drawing>
          </w:r>
        </w:p>
        <w:p w14:paraId="63306C88" w14:textId="77777777" w:rsidR="00E34B3C" w:rsidRDefault="00C327A4">
          <w:pPr>
            <w:pStyle w:val="Heading1"/>
          </w:pPr>
          <w:bookmarkStart w:id="10" w:name="_Toc316914651"/>
          <w:bookmarkStart w:id="11" w:name="_Toc316916021"/>
          <w:bookmarkStart w:id="12" w:name="_Toc316919854"/>
          <w:bookmarkStart w:id="13" w:name="_Toc318188229"/>
          <w:bookmarkStart w:id="14" w:name="_Toc318188329"/>
          <w:bookmarkStart w:id="15" w:name="_Toc318189314"/>
          <w:bookmarkStart w:id="16" w:name="_Toc321147013"/>
          <w:bookmarkStart w:id="17" w:name="_Toc321147151"/>
          <w:r>
            <w:t>Give It That Finishing Touch</w:t>
          </w:r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53C07E10" w14:textId="77777777" w:rsidR="00E34B3C" w:rsidRDefault="00C327A4">
          <w:r>
            <w:t>Need to add a table of contents or a</w:t>
          </w:r>
          <w:r>
            <w:t xml:space="preserve"> bibliography? No sweat.</w:t>
          </w:r>
        </w:p>
        <w:p w14:paraId="1AB111CB" w14:textId="77777777" w:rsidR="00E34B3C" w:rsidRDefault="00C327A4">
          <w:pPr>
            <w:pStyle w:val="Heading2"/>
          </w:pPr>
          <w:bookmarkStart w:id="18" w:name="_Toc315875746"/>
          <w:bookmarkStart w:id="19" w:name="_Toc316914652"/>
          <w:bookmarkStart w:id="20" w:name="_Toc316916022"/>
          <w:bookmarkStart w:id="21" w:name="_Toc316919855"/>
          <w:bookmarkStart w:id="22" w:name="_Toc318188230"/>
          <w:bookmarkStart w:id="23" w:name="_Toc318188330"/>
          <w:bookmarkStart w:id="24" w:name="_Toc318189315"/>
          <w:bookmarkStart w:id="25" w:name="_Toc321147014"/>
          <w:bookmarkStart w:id="26" w:name="_Toc321147152"/>
          <w:r>
            <w:t>Add a Table of Contents</w:t>
          </w:r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</w:p>
        <w:p w14:paraId="16045464" w14:textId="77777777" w:rsidR="00E34B3C" w:rsidRDefault="00C327A4">
          <w:r>
            <w:t xml:space="preserve">It couldn’t be easier to add a table of contents to your report. On the Insert tab, click Cover Page to see cover page designs that include a table of contents page — look for TOC. </w:t>
          </w:r>
        </w:p>
        <w:p w14:paraId="3F264A48" w14:textId="77777777" w:rsidR="00E34B3C" w:rsidRDefault="00C327A4">
          <w:r>
            <w:t xml:space="preserve">Just click to insert one </w:t>
          </w:r>
          <w:r>
            <w:t xml:space="preserve">of these and you’ll be prompted to update the TOC. When you do, text you formatted using Heading 1, Heading 2, and Heading 3 styles is automatically added. </w:t>
          </w:r>
        </w:p>
        <w:p w14:paraId="3AFC90B6" w14:textId="77777777" w:rsidR="00E34B3C" w:rsidRDefault="00C327A4">
          <w:pPr>
            <w:pStyle w:val="Heading2"/>
          </w:pPr>
          <w:bookmarkStart w:id="27" w:name="_Toc315875747"/>
          <w:bookmarkStart w:id="28" w:name="_Toc316914653"/>
          <w:bookmarkStart w:id="29" w:name="_Toc316916023"/>
          <w:bookmarkStart w:id="30" w:name="_Toc316919856"/>
          <w:bookmarkStart w:id="31" w:name="_Toc318188231"/>
          <w:bookmarkStart w:id="32" w:name="_Toc318188331"/>
          <w:bookmarkStart w:id="33" w:name="_Toc318189316"/>
          <w:bookmarkStart w:id="34" w:name="_Toc321147015"/>
          <w:bookmarkStart w:id="35" w:name="_Toc321147153"/>
          <w:r>
            <w:t>Add a Bibliography</w:t>
          </w:r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</w:p>
        <w:p w14:paraId="064866D2" w14:textId="77777777" w:rsidR="00E34B3C" w:rsidRDefault="00C327A4">
          <w:r>
            <w:t>On the References tab, in the Citations &amp; Bibliography group, click Insert Citat</w:t>
          </w:r>
          <w:r>
            <w:t xml:space="preserve">ion for the option to add sources and then place citations in the document. </w:t>
          </w:r>
        </w:p>
        <w:p w14:paraId="229D2B75" w14:textId="77777777" w:rsidR="00E34B3C" w:rsidRDefault="00C327A4">
          <w:r>
            <w:t>When you’ve added all the citations you need for your report, on the References tab, click Bibliography to insert a formatted bibliography in your choice of styles.</w:t>
          </w:r>
        </w:p>
        <w:p w14:paraId="0298DE95" w14:textId="77777777" w:rsidR="00E34B3C" w:rsidRDefault="00C327A4">
          <w:r>
            <w:t>And you’re don</w:t>
          </w:r>
          <w:r>
            <w:t>e. Nice work!</w:t>
          </w:r>
        </w:p>
      </w:sdtContent>
    </w:sdt>
    <w:sectPr w:rsidR="00E34B3C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98EE" w14:textId="77777777" w:rsidR="00C327A4" w:rsidRDefault="00C327A4">
      <w:pPr>
        <w:spacing w:before="0" w:after="0" w:line="240" w:lineRule="auto"/>
      </w:pPr>
      <w:r>
        <w:separator/>
      </w:r>
    </w:p>
  </w:endnote>
  <w:endnote w:type="continuationSeparator" w:id="0">
    <w:p w14:paraId="720CE1E1" w14:textId="77777777" w:rsidR="00C327A4" w:rsidRDefault="00C327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5918" w14:textId="77777777" w:rsidR="00E34B3C" w:rsidRDefault="00C327A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C871A" w14:textId="77777777" w:rsidR="00C327A4" w:rsidRDefault="00C327A4">
      <w:pPr>
        <w:spacing w:before="0" w:after="0" w:line="240" w:lineRule="auto"/>
      </w:pPr>
      <w:r>
        <w:separator/>
      </w:r>
    </w:p>
  </w:footnote>
  <w:footnote w:type="continuationSeparator" w:id="0">
    <w:p w14:paraId="0C0CA69D" w14:textId="77777777" w:rsidR="00C327A4" w:rsidRDefault="00C327A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99"/>
    <w:rsid w:val="00937B99"/>
    <w:rsid w:val="00C327A4"/>
    <w:rsid w:val="00E34B3C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52D2E"/>
  <w15:chartTrackingRefBased/>
  <w15:docId w15:val="{7B1B7144-E125-4419-A463-CF04D287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</dgm:pt>
    <dgm:pt modelId="{980961A6-F6BA-48D6-9C65-914FD0D20896}" type="pres">
      <dgm:prSet presAssocID="{3F042EF5-1CC3-4394-8CCD-5D7326EBBC59}" presName="spPre1" presStyleCnt="0"/>
      <dgm:spPr/>
    </dgm:pt>
    <dgm:pt modelId="{787C0CDB-E26E-4495-869D-F2207BCCCD5F}" type="pres">
      <dgm:prSet presAssocID="{3F042EF5-1CC3-4394-8CCD-5D7326EBBC59}" presName="chLin1" presStyleCnt="0"/>
      <dgm:spPr/>
    </dgm:pt>
    <dgm:pt modelId="{D1426A13-D8F0-489E-B260-C90B8E9A4B47}" type="pres">
      <dgm:prSet presAssocID="{F372BD06-9D6E-476A-9E61-9B23B22443A6}" presName="Name11" presStyleLbl="parChTrans1D1" presStyleIdx="0" presStyleCnt="8"/>
      <dgm:spPr/>
    </dgm:pt>
    <dgm:pt modelId="{96E8A1BF-2419-4F48-8285-21A087341F38}" type="pres">
      <dgm:prSet presAssocID="{F372BD06-9D6E-476A-9E61-9B23B22443A6}" presName="Name31" presStyleLbl="parChTrans1D1" presStyleIdx="1" presStyleCnt="8"/>
      <dgm:spPr/>
    </dgm:pt>
    <dgm:pt modelId="{03956E23-614B-471F-A3D7-F7341A4FF822}" type="pres">
      <dgm:prSet presAssocID="{F83741F9-D475-453A-AF7A-CF069C261317}" presName="txAndLines1" presStyleCnt="0"/>
      <dgm:spPr/>
    </dgm:pt>
    <dgm:pt modelId="{E795A0F1-AD2C-4142-961C-FFD19F98BC4C}" type="pres">
      <dgm:prSet presAssocID="{F83741F9-D475-453A-AF7A-CF069C261317}" presName="anchor1" presStyleCnt="0"/>
      <dgm:spPr/>
    </dgm:pt>
    <dgm:pt modelId="{CB4E627C-ABF1-4BDD-8AA6-7FCB054C9807}" type="pres">
      <dgm:prSet presAssocID="{F83741F9-D475-453A-AF7A-CF069C261317}" presName="backup1" presStyleCnt="0"/>
      <dgm:spPr/>
    </dgm:pt>
    <dgm:pt modelId="{43B4EB38-9614-4618-BDF3-36962EB8F5F3}" type="pres">
      <dgm:prSet presAssocID="{F83741F9-D475-453A-AF7A-CF069C261317}" presName="preLine1" presStyleLbl="parChTrans1D1" presStyleIdx="2" presStyleCnt="8"/>
      <dgm:spPr/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E02AC050-46D1-4B10-B878-E8D6BBCBE1E2}" type="pres">
      <dgm:prSet presAssocID="{F83741F9-D475-453A-AF7A-CF069C261317}" presName="postLine1" presStyleLbl="parChTrans1D1" presStyleIdx="3" presStyleCnt="8"/>
      <dgm:spPr/>
    </dgm:pt>
    <dgm:pt modelId="{FC085298-EC07-48C3-BD44-9E84EE2A42EC}" type="pres">
      <dgm:prSet presAssocID="{6BF703D3-4687-4E4B-8285-F2DAECDC5A86}" presName="Name11" presStyleLbl="parChTrans1D1" presStyleIdx="4" presStyleCnt="8"/>
      <dgm:spPr/>
    </dgm:pt>
    <dgm:pt modelId="{5B2CD1EB-78F7-43BB-BB9A-4F5A590CF4B0}" type="pres">
      <dgm:prSet presAssocID="{6BF703D3-4687-4E4B-8285-F2DAECDC5A86}" presName="Name31" presStyleLbl="parChTrans1D1" presStyleIdx="5" presStyleCnt="8"/>
      <dgm:spPr/>
    </dgm:pt>
    <dgm:pt modelId="{7DA4B141-82C7-4526-936B-D85C843578D1}" type="pres">
      <dgm:prSet presAssocID="{8B34BCCB-FB79-40CD-8E00-CE51EDD753EB}" presName="txAndLines1" presStyleCnt="0"/>
      <dgm:spPr/>
    </dgm:pt>
    <dgm:pt modelId="{13C2169E-9439-484B-87CE-C479D9845137}" type="pres">
      <dgm:prSet presAssocID="{8B34BCCB-FB79-40CD-8E00-CE51EDD753EB}" presName="anchor1" presStyleCnt="0"/>
      <dgm:spPr/>
    </dgm:pt>
    <dgm:pt modelId="{E76798A3-7F63-4779-9AFD-8E8A1650476B}" type="pres">
      <dgm:prSet presAssocID="{8B34BCCB-FB79-40CD-8E00-CE51EDD753EB}" presName="backup1" presStyleCnt="0"/>
      <dgm:spPr/>
    </dgm:pt>
    <dgm:pt modelId="{AE54E7A6-C301-4675-882B-E13C5D10C475}" type="pres">
      <dgm:prSet presAssocID="{8B34BCCB-FB79-40CD-8E00-CE51EDD753EB}" presName="preLine1" presStyleLbl="parChTrans1D1" presStyleIdx="6" presStyleCnt="8"/>
      <dgm:spPr/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3B8B807B-729B-4A30-A7BA-6B920A2896DB}" type="pres">
      <dgm:prSet presAssocID="{8B34BCCB-FB79-40CD-8E00-CE51EDD753EB}" presName="postLine1" presStyleLbl="parChTrans1D1" presStyleIdx="7" presStyleCnt="8"/>
      <dgm:spPr/>
    </dgm:pt>
    <dgm:pt modelId="{DB93A1F1-8600-41CD-B06F-C6E2B826F065}" type="pres">
      <dgm:prSet presAssocID="{3F042EF5-1CC3-4394-8CCD-5D7326EBBC59}" presName="spPost1" presStyleCnt="0"/>
      <dgm:spPr/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</dgm:pt>
  </dgm:ptLst>
  <dgm:cxnLst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98019742-FA1F-493D-8C70-91168B1F2017}" type="presOf" srcId="{2FC0E51F-57B9-4E95-939C-CC6CFEE1D977}" destId="{A239CD37-F6E3-4752-9C1C-1AED95E1D797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EF617191-84F8-4342-9069-9539E9E1E963}" type="presOf" srcId="{3F042EF5-1CC3-4394-8CCD-5D7326EBBC59}" destId="{BA618A00-4188-4DB2-91CA-A4D24685CCE7}" srcOrd="0" destOrd="0" presId="urn:microsoft.com/office/officeart/2009/3/layout/SubStepProcess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2F59AECB-0DAB-4D3C-A4C3-EB668D98D72B}" type="presOf" srcId="{F83741F9-D475-453A-AF7A-CF069C261317}" destId="{7C5BEFA0-0590-4C06-BC29-BFDBCD31D6F8}" srcOrd="0" destOrd="0" presId="urn:microsoft.com/office/officeart/2009/3/layout/SubStepProcess"/>
    <dgm:cxn modelId="{17EBF5D0-0FA4-4EE0-BCBE-8EB1FF2F7A08}" type="presOf" srcId="{8B34BCCB-FB79-40CD-8E00-CE51EDD753EB}" destId="{43431263-8D85-41F2-9C4A-E8AE58DDEC19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77FFFFF7-E471-4235-9212-07C5021B4686}" type="presOf" srcId="{8FC26CCC-3574-43CB-B3BF-AA8560D6F9D6}" destId="{5C6727FE-C24D-42DB-BEF7-F478C16957E7}" srcOrd="0" destOrd="0" presId="urn:microsoft.com/office/officeart/2009/3/layout/SubStepProcess"/>
    <dgm:cxn modelId="{36390DF9-E577-48D2-BDB3-1C6A92356302}" type="presOf" srcId="{132E1D38-5B90-44B5-BC2E-9DDAA80C0460}" destId="{0A0BCD37-6293-416F-B57B-D1182E7197B7}" srcOrd="0" destOrd="0" presId="urn:microsoft.com/office/officeart/2009/3/layout/SubStepProcess"/>
    <dgm:cxn modelId="{11E18641-56B6-4132-85F0-0D336DF0F8E6}" type="presParOf" srcId="{0A0BCD37-6293-416F-B57B-D1182E7197B7}" destId="{BA618A00-4188-4DB2-91CA-A4D24685CCE7}" srcOrd="0" destOrd="0" presId="urn:microsoft.com/office/officeart/2009/3/layout/SubStepProcess"/>
    <dgm:cxn modelId="{E6D21EB9-205E-42B9-909D-C3BD9935CB5C}" type="presParOf" srcId="{0A0BCD37-6293-416F-B57B-D1182E7197B7}" destId="{980961A6-F6BA-48D6-9C65-914FD0D20896}" srcOrd="1" destOrd="0" presId="urn:microsoft.com/office/officeart/2009/3/layout/SubStepProcess"/>
    <dgm:cxn modelId="{BD82A0C3-3FBB-44FC-BACF-2F32F3AD008E}" type="presParOf" srcId="{0A0BCD37-6293-416F-B57B-D1182E7197B7}" destId="{787C0CDB-E26E-4495-869D-F2207BCCCD5F}" srcOrd="2" destOrd="0" presId="urn:microsoft.com/office/officeart/2009/3/layout/SubStepProcess"/>
    <dgm:cxn modelId="{D39EE9FB-9E45-4194-8589-FAB3184A2D72}" type="presParOf" srcId="{787C0CDB-E26E-4495-869D-F2207BCCCD5F}" destId="{D1426A13-D8F0-489E-B260-C90B8E9A4B47}" srcOrd="0" destOrd="0" presId="urn:microsoft.com/office/officeart/2009/3/layout/SubStepProcess"/>
    <dgm:cxn modelId="{1311D9F4-4CB0-46AE-99D6-275944757D12}" type="presParOf" srcId="{787C0CDB-E26E-4495-869D-F2207BCCCD5F}" destId="{96E8A1BF-2419-4F48-8285-21A087341F38}" srcOrd="1" destOrd="0" presId="urn:microsoft.com/office/officeart/2009/3/layout/SubStepProcess"/>
    <dgm:cxn modelId="{40D4628F-852D-4F15-8682-B7D924A3B1FC}" type="presParOf" srcId="{787C0CDB-E26E-4495-869D-F2207BCCCD5F}" destId="{03956E23-614B-471F-A3D7-F7341A4FF822}" srcOrd="2" destOrd="0" presId="urn:microsoft.com/office/officeart/2009/3/layout/SubStepProcess"/>
    <dgm:cxn modelId="{46C271BD-B556-4AB3-A599-00A9F6B3210E}" type="presParOf" srcId="{03956E23-614B-471F-A3D7-F7341A4FF822}" destId="{E795A0F1-AD2C-4142-961C-FFD19F98BC4C}" srcOrd="0" destOrd="0" presId="urn:microsoft.com/office/officeart/2009/3/layout/SubStepProcess"/>
    <dgm:cxn modelId="{CDC05E1F-86A7-4667-B502-4896DC4BF922}" type="presParOf" srcId="{03956E23-614B-471F-A3D7-F7341A4FF822}" destId="{CB4E627C-ABF1-4BDD-8AA6-7FCB054C9807}" srcOrd="1" destOrd="0" presId="urn:microsoft.com/office/officeart/2009/3/layout/SubStepProcess"/>
    <dgm:cxn modelId="{CD43F243-480B-4C7D-85F1-FE31D0777DF4}" type="presParOf" srcId="{03956E23-614B-471F-A3D7-F7341A4FF822}" destId="{43B4EB38-9614-4618-BDF3-36962EB8F5F3}" srcOrd="2" destOrd="0" presId="urn:microsoft.com/office/officeart/2009/3/layout/SubStepProcess"/>
    <dgm:cxn modelId="{813844EB-3F6A-4C0D-84D8-A03A8CC84A05}" type="presParOf" srcId="{03956E23-614B-471F-A3D7-F7341A4FF822}" destId="{7C5BEFA0-0590-4C06-BC29-BFDBCD31D6F8}" srcOrd="3" destOrd="0" presId="urn:microsoft.com/office/officeart/2009/3/layout/SubStepProcess"/>
    <dgm:cxn modelId="{844F4B64-6FE4-4569-98B4-EE429C963ED3}" type="presParOf" srcId="{03956E23-614B-471F-A3D7-F7341A4FF822}" destId="{E02AC050-46D1-4B10-B878-E8D6BBCBE1E2}" srcOrd="4" destOrd="0" presId="urn:microsoft.com/office/officeart/2009/3/layout/SubStepProcess"/>
    <dgm:cxn modelId="{383D1C92-2A76-4F25-A140-BF942921EF01}" type="presParOf" srcId="{787C0CDB-E26E-4495-869D-F2207BCCCD5F}" destId="{FC085298-EC07-48C3-BD44-9E84EE2A42EC}" srcOrd="3" destOrd="0" presId="urn:microsoft.com/office/officeart/2009/3/layout/SubStepProcess"/>
    <dgm:cxn modelId="{B8E41BFB-EF25-41AA-A516-5DF1DA68CE96}" type="presParOf" srcId="{787C0CDB-E26E-4495-869D-F2207BCCCD5F}" destId="{5B2CD1EB-78F7-43BB-BB9A-4F5A590CF4B0}" srcOrd="4" destOrd="0" presId="urn:microsoft.com/office/officeart/2009/3/layout/SubStepProcess"/>
    <dgm:cxn modelId="{7BA4BF12-CB60-42DD-BCAE-EC5B1202E7EA}" type="presParOf" srcId="{787C0CDB-E26E-4495-869D-F2207BCCCD5F}" destId="{7DA4B141-82C7-4526-936B-D85C843578D1}" srcOrd="5" destOrd="0" presId="urn:microsoft.com/office/officeart/2009/3/layout/SubStepProcess"/>
    <dgm:cxn modelId="{22989434-DDFD-4411-8305-C96934DB2832}" type="presParOf" srcId="{7DA4B141-82C7-4526-936B-D85C843578D1}" destId="{13C2169E-9439-484B-87CE-C479D9845137}" srcOrd="0" destOrd="0" presId="urn:microsoft.com/office/officeart/2009/3/layout/SubStepProcess"/>
    <dgm:cxn modelId="{09922714-131E-405E-B101-D1435C0BDE87}" type="presParOf" srcId="{7DA4B141-82C7-4526-936B-D85C843578D1}" destId="{E76798A3-7F63-4779-9AFD-8E8A1650476B}" srcOrd="1" destOrd="0" presId="urn:microsoft.com/office/officeart/2009/3/layout/SubStepProcess"/>
    <dgm:cxn modelId="{E8B4452A-2DD2-4CBF-B0FE-3C4F63BD69E6}" type="presParOf" srcId="{7DA4B141-82C7-4526-936B-D85C843578D1}" destId="{AE54E7A6-C301-4675-882B-E13C5D10C475}" srcOrd="2" destOrd="0" presId="urn:microsoft.com/office/officeart/2009/3/layout/SubStepProcess"/>
    <dgm:cxn modelId="{EA508357-06C1-4F1F-BB77-01FF0E0B9100}" type="presParOf" srcId="{7DA4B141-82C7-4526-936B-D85C843578D1}" destId="{43431263-8D85-41F2-9C4A-E8AE58DDEC19}" srcOrd="3" destOrd="0" presId="urn:microsoft.com/office/officeart/2009/3/layout/SubStepProcess"/>
    <dgm:cxn modelId="{FF5581AA-B7AA-42EA-8C59-6A3215B38C48}" type="presParOf" srcId="{7DA4B141-82C7-4526-936B-D85C843578D1}" destId="{3B8B807B-729B-4A30-A7BA-6B920A2896DB}" srcOrd="4" destOrd="0" presId="urn:microsoft.com/office/officeart/2009/3/layout/SubStepProcess"/>
    <dgm:cxn modelId="{7545CE73-96B0-4224-8CD5-D3302CED9931}" type="presParOf" srcId="{0A0BCD37-6293-416F-B57B-D1182E7197B7}" destId="{DB93A1F1-8600-41CD-B06F-C6E2B826F065}" srcOrd="3" destOrd="0" presId="urn:microsoft.com/office/officeart/2009/3/layout/SubStepProcess"/>
    <dgm:cxn modelId="{DA1BAE90-CFCB-4DB1-821D-890C7D29F0A8}" type="presParOf" srcId="{0A0BCD37-6293-416F-B57B-D1182E7197B7}" destId="{5C6727FE-C24D-42DB-BEF7-F478C16957E7}" srcOrd="4" destOrd="0" presId="urn:microsoft.com/office/officeart/2009/3/layout/SubStepProcess"/>
    <dgm:cxn modelId="{424E9041-4F0D-4F3F-8EA6-CF4109459570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E1D38-5B90-44B5-BC2E-9DDAA80C0460}" type="doc">
      <dgm:prSet loTypeId="urn:microsoft.com/office/officeart/2009/3/layout/SubStep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F042EF5-1CC3-4394-8CCD-5D7326EBBC59}">
      <dgm:prSet phldrT="[Text]" phldr="1"/>
      <dgm:spPr/>
      <dgm:t>
        <a:bodyPr/>
        <a:lstStyle/>
        <a:p>
          <a:endParaRPr lang="en-US"/>
        </a:p>
      </dgm:t>
    </dgm:pt>
    <dgm:pt modelId="{7B4A5970-EEC5-4392-877C-0AB8B11A96E8}" type="parTrans" cxnId="{43BA8DB0-2E24-4FDC-A9C7-3EEE091EF95D}">
      <dgm:prSet/>
      <dgm:spPr/>
      <dgm:t>
        <a:bodyPr/>
        <a:lstStyle/>
        <a:p>
          <a:endParaRPr lang="en-US"/>
        </a:p>
      </dgm:t>
    </dgm:pt>
    <dgm:pt modelId="{C8E605EA-7D1C-4BCF-A01D-B21129515A49}" type="sibTrans" cxnId="{43BA8DB0-2E24-4FDC-A9C7-3EEE091EF95D}">
      <dgm:prSet/>
      <dgm:spPr/>
      <dgm:t>
        <a:bodyPr/>
        <a:lstStyle/>
        <a:p>
          <a:endParaRPr lang="en-US"/>
        </a:p>
      </dgm:t>
    </dgm:pt>
    <dgm:pt modelId="{F83741F9-D475-453A-AF7A-CF069C261317}">
      <dgm:prSet phldrT="[Text]" phldr="1"/>
      <dgm:spPr/>
      <dgm:t>
        <a:bodyPr/>
        <a:lstStyle/>
        <a:p>
          <a:endParaRPr lang="en-US"/>
        </a:p>
      </dgm:t>
    </dgm:pt>
    <dgm:pt modelId="{F372BD06-9D6E-476A-9E61-9B23B22443A6}" type="parTrans" cxnId="{56E98A18-474E-4124-A97B-CC55179128C2}">
      <dgm:prSet/>
      <dgm:spPr/>
      <dgm:t>
        <a:bodyPr/>
        <a:lstStyle/>
        <a:p>
          <a:endParaRPr lang="en-US"/>
        </a:p>
      </dgm:t>
    </dgm:pt>
    <dgm:pt modelId="{6CAA4A17-47B7-4E88-A88D-CEB97E534C6D}" type="sibTrans" cxnId="{56E98A18-474E-4124-A97B-CC55179128C2}">
      <dgm:prSet/>
      <dgm:spPr/>
      <dgm:t>
        <a:bodyPr/>
        <a:lstStyle/>
        <a:p>
          <a:endParaRPr lang="en-US"/>
        </a:p>
      </dgm:t>
    </dgm:pt>
    <dgm:pt modelId="{8B34BCCB-FB79-40CD-8E00-CE51EDD753EB}">
      <dgm:prSet phldrT="[Text]" phldr="1"/>
      <dgm:spPr/>
      <dgm:t>
        <a:bodyPr/>
        <a:lstStyle/>
        <a:p>
          <a:endParaRPr lang="en-US"/>
        </a:p>
      </dgm:t>
    </dgm:pt>
    <dgm:pt modelId="{6BF703D3-4687-4E4B-8285-F2DAECDC5A86}" type="parTrans" cxnId="{D8791EE3-E4BA-4F81-B8FC-DF106B56E206}">
      <dgm:prSet/>
      <dgm:spPr/>
      <dgm:t>
        <a:bodyPr/>
        <a:lstStyle/>
        <a:p>
          <a:endParaRPr lang="en-US"/>
        </a:p>
      </dgm:t>
    </dgm:pt>
    <dgm:pt modelId="{3A6AE302-B7E8-4CA6-A735-A1F1651A46D0}" type="sibTrans" cxnId="{D8791EE3-E4BA-4F81-B8FC-DF106B56E206}">
      <dgm:prSet/>
      <dgm:spPr/>
      <dgm:t>
        <a:bodyPr/>
        <a:lstStyle/>
        <a:p>
          <a:endParaRPr lang="en-US"/>
        </a:p>
      </dgm:t>
    </dgm:pt>
    <dgm:pt modelId="{8FC26CCC-3574-43CB-B3BF-AA8560D6F9D6}">
      <dgm:prSet phldrT="[Text]" phldr="1"/>
      <dgm:spPr/>
      <dgm:t>
        <a:bodyPr/>
        <a:lstStyle/>
        <a:p>
          <a:endParaRPr lang="en-US"/>
        </a:p>
      </dgm:t>
    </dgm:pt>
    <dgm:pt modelId="{430C4C82-A3DC-44DF-8005-83A80BCD8189}" type="parTrans" cxnId="{1F900C55-38DB-4CB4-AE10-94AA4A10DAB1}">
      <dgm:prSet/>
      <dgm:spPr/>
      <dgm:t>
        <a:bodyPr/>
        <a:lstStyle/>
        <a:p>
          <a:endParaRPr lang="en-US"/>
        </a:p>
      </dgm:t>
    </dgm:pt>
    <dgm:pt modelId="{14B71DA3-79D4-40B3-9333-A611EADAF59A}" type="sibTrans" cxnId="{1F900C55-38DB-4CB4-AE10-94AA4A10DAB1}">
      <dgm:prSet/>
      <dgm:spPr/>
      <dgm:t>
        <a:bodyPr/>
        <a:lstStyle/>
        <a:p>
          <a:endParaRPr lang="en-US"/>
        </a:p>
      </dgm:t>
    </dgm:pt>
    <dgm:pt modelId="{2FC0E51F-57B9-4E95-939C-CC6CFEE1D977}">
      <dgm:prSet phldrT="[Text]" phldr="1"/>
      <dgm:spPr/>
      <dgm:t>
        <a:bodyPr/>
        <a:lstStyle/>
        <a:p>
          <a:endParaRPr lang="en-US"/>
        </a:p>
      </dgm:t>
    </dgm:pt>
    <dgm:pt modelId="{12501CC8-B4DF-4696-AB89-C920A0615A5E}" type="parTrans" cxnId="{250CD375-8F6F-418A-82A5-A718EFBC9B0C}">
      <dgm:prSet/>
      <dgm:spPr/>
      <dgm:t>
        <a:bodyPr/>
        <a:lstStyle/>
        <a:p>
          <a:endParaRPr lang="en-US"/>
        </a:p>
      </dgm:t>
    </dgm:pt>
    <dgm:pt modelId="{62798DE1-C8FE-4495-88E3-DA517995CBCA}" type="sibTrans" cxnId="{250CD375-8F6F-418A-82A5-A718EFBC9B0C}">
      <dgm:prSet/>
      <dgm:spPr/>
      <dgm:t>
        <a:bodyPr/>
        <a:lstStyle/>
        <a:p>
          <a:endParaRPr lang="en-US"/>
        </a:p>
      </dgm:t>
    </dgm:pt>
    <dgm:pt modelId="{0A0BCD37-6293-416F-B57B-D1182E7197B7}" type="pres">
      <dgm:prSet presAssocID="{132E1D38-5B90-44B5-BC2E-9DDAA80C0460}" presName="Name0" presStyleCnt="0">
        <dgm:presLayoutVars>
          <dgm:chMax val="7"/>
          <dgm:dir/>
          <dgm:animOne val="branch"/>
        </dgm:presLayoutVars>
      </dgm:prSet>
      <dgm:spPr/>
    </dgm:pt>
    <dgm:pt modelId="{BA618A00-4188-4DB2-91CA-A4D24685CCE7}" type="pres">
      <dgm:prSet presAssocID="{3F042EF5-1CC3-4394-8CCD-5D7326EBBC59}" presName="parTx1" presStyleLbl="node1" presStyleIdx="0" presStyleCnt="3" custScaleX="26334" custScaleY="26334"/>
      <dgm:spPr/>
    </dgm:pt>
    <dgm:pt modelId="{980961A6-F6BA-48D6-9C65-914FD0D20896}" type="pres">
      <dgm:prSet presAssocID="{3F042EF5-1CC3-4394-8CCD-5D7326EBBC59}" presName="spPre1" presStyleCnt="0"/>
      <dgm:spPr/>
    </dgm:pt>
    <dgm:pt modelId="{787C0CDB-E26E-4495-869D-F2207BCCCD5F}" type="pres">
      <dgm:prSet presAssocID="{3F042EF5-1CC3-4394-8CCD-5D7326EBBC59}" presName="chLin1" presStyleCnt="0"/>
      <dgm:spPr/>
    </dgm:pt>
    <dgm:pt modelId="{D1426A13-D8F0-489E-B260-C90B8E9A4B47}" type="pres">
      <dgm:prSet presAssocID="{F372BD06-9D6E-476A-9E61-9B23B22443A6}" presName="Name11" presStyleLbl="parChTrans1D1" presStyleIdx="0" presStyleCnt="8"/>
      <dgm:spPr/>
    </dgm:pt>
    <dgm:pt modelId="{96E8A1BF-2419-4F48-8285-21A087341F38}" type="pres">
      <dgm:prSet presAssocID="{F372BD06-9D6E-476A-9E61-9B23B22443A6}" presName="Name31" presStyleLbl="parChTrans1D1" presStyleIdx="1" presStyleCnt="8"/>
      <dgm:spPr/>
    </dgm:pt>
    <dgm:pt modelId="{03956E23-614B-471F-A3D7-F7341A4FF822}" type="pres">
      <dgm:prSet presAssocID="{F83741F9-D475-453A-AF7A-CF069C261317}" presName="txAndLines1" presStyleCnt="0"/>
      <dgm:spPr/>
    </dgm:pt>
    <dgm:pt modelId="{E795A0F1-AD2C-4142-961C-FFD19F98BC4C}" type="pres">
      <dgm:prSet presAssocID="{F83741F9-D475-453A-AF7A-CF069C261317}" presName="anchor1" presStyleCnt="0"/>
      <dgm:spPr/>
    </dgm:pt>
    <dgm:pt modelId="{CB4E627C-ABF1-4BDD-8AA6-7FCB054C9807}" type="pres">
      <dgm:prSet presAssocID="{F83741F9-D475-453A-AF7A-CF069C261317}" presName="backup1" presStyleCnt="0"/>
      <dgm:spPr/>
    </dgm:pt>
    <dgm:pt modelId="{43B4EB38-9614-4618-BDF3-36962EB8F5F3}" type="pres">
      <dgm:prSet presAssocID="{F83741F9-D475-453A-AF7A-CF069C261317}" presName="preLine1" presStyleLbl="parChTrans1D1" presStyleIdx="2" presStyleCnt="8"/>
      <dgm:spPr/>
    </dgm:pt>
    <dgm:pt modelId="{7C5BEFA0-0590-4C06-BC29-BFDBCD31D6F8}" type="pres">
      <dgm:prSet presAssocID="{F83741F9-D475-453A-AF7A-CF069C261317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E02AC050-46D1-4B10-B878-E8D6BBCBE1E2}" type="pres">
      <dgm:prSet presAssocID="{F83741F9-D475-453A-AF7A-CF069C261317}" presName="postLine1" presStyleLbl="parChTrans1D1" presStyleIdx="3" presStyleCnt="8"/>
      <dgm:spPr/>
    </dgm:pt>
    <dgm:pt modelId="{FC085298-EC07-48C3-BD44-9E84EE2A42EC}" type="pres">
      <dgm:prSet presAssocID="{6BF703D3-4687-4E4B-8285-F2DAECDC5A86}" presName="Name11" presStyleLbl="parChTrans1D1" presStyleIdx="4" presStyleCnt="8"/>
      <dgm:spPr/>
    </dgm:pt>
    <dgm:pt modelId="{5B2CD1EB-78F7-43BB-BB9A-4F5A590CF4B0}" type="pres">
      <dgm:prSet presAssocID="{6BF703D3-4687-4E4B-8285-F2DAECDC5A86}" presName="Name31" presStyleLbl="parChTrans1D1" presStyleIdx="5" presStyleCnt="8"/>
      <dgm:spPr/>
    </dgm:pt>
    <dgm:pt modelId="{7DA4B141-82C7-4526-936B-D85C843578D1}" type="pres">
      <dgm:prSet presAssocID="{8B34BCCB-FB79-40CD-8E00-CE51EDD753EB}" presName="txAndLines1" presStyleCnt="0"/>
      <dgm:spPr/>
    </dgm:pt>
    <dgm:pt modelId="{13C2169E-9439-484B-87CE-C479D9845137}" type="pres">
      <dgm:prSet presAssocID="{8B34BCCB-FB79-40CD-8E00-CE51EDD753EB}" presName="anchor1" presStyleCnt="0"/>
      <dgm:spPr/>
    </dgm:pt>
    <dgm:pt modelId="{E76798A3-7F63-4779-9AFD-8E8A1650476B}" type="pres">
      <dgm:prSet presAssocID="{8B34BCCB-FB79-40CD-8E00-CE51EDD753EB}" presName="backup1" presStyleCnt="0"/>
      <dgm:spPr/>
    </dgm:pt>
    <dgm:pt modelId="{AE54E7A6-C301-4675-882B-E13C5D10C475}" type="pres">
      <dgm:prSet presAssocID="{8B34BCCB-FB79-40CD-8E00-CE51EDD753EB}" presName="preLine1" presStyleLbl="parChTrans1D1" presStyleIdx="6" presStyleCnt="8"/>
      <dgm:spPr/>
    </dgm:pt>
    <dgm:pt modelId="{43431263-8D85-41F2-9C4A-E8AE58DDEC19}" type="pres">
      <dgm:prSet presAssocID="{8B34BCCB-FB79-40CD-8E00-CE51EDD753EB}" presName="desTx1" presStyleLbl="revTx" presStyleIdx="0" presStyleCnt="0" custScaleX="26334" custScaleY="26334">
        <dgm:presLayoutVars>
          <dgm:bulletEnabled val="1"/>
        </dgm:presLayoutVars>
      </dgm:prSet>
      <dgm:spPr/>
    </dgm:pt>
    <dgm:pt modelId="{3B8B807B-729B-4A30-A7BA-6B920A2896DB}" type="pres">
      <dgm:prSet presAssocID="{8B34BCCB-FB79-40CD-8E00-CE51EDD753EB}" presName="postLine1" presStyleLbl="parChTrans1D1" presStyleIdx="7" presStyleCnt="8"/>
      <dgm:spPr/>
    </dgm:pt>
    <dgm:pt modelId="{DB93A1F1-8600-41CD-B06F-C6E2B826F065}" type="pres">
      <dgm:prSet presAssocID="{3F042EF5-1CC3-4394-8CCD-5D7326EBBC59}" presName="spPost1" presStyleCnt="0"/>
      <dgm:spPr/>
    </dgm:pt>
    <dgm:pt modelId="{5C6727FE-C24D-42DB-BEF7-F478C16957E7}" type="pres">
      <dgm:prSet presAssocID="{8FC26CCC-3574-43CB-B3BF-AA8560D6F9D6}" presName="parTx2" presStyleLbl="node1" presStyleIdx="1" presStyleCnt="3" custScaleX="26334" custScaleY="26334"/>
      <dgm:spPr/>
    </dgm:pt>
    <dgm:pt modelId="{A239CD37-F6E3-4752-9C1C-1AED95E1D797}" type="pres">
      <dgm:prSet presAssocID="{2FC0E51F-57B9-4E95-939C-CC6CFEE1D977}" presName="parTx3" presStyleLbl="node1" presStyleIdx="2" presStyleCnt="3" custScaleX="26334" custScaleY="26334"/>
      <dgm:spPr/>
    </dgm:pt>
  </dgm:ptLst>
  <dgm:cxnLst>
    <dgm:cxn modelId="{E8EFEE00-7A1D-48DE-A651-6F0E3E324C79}" type="presOf" srcId="{8B34BCCB-FB79-40CD-8E00-CE51EDD753EB}" destId="{43431263-8D85-41F2-9C4A-E8AE58DDEC19}" srcOrd="0" destOrd="0" presId="urn:microsoft.com/office/officeart/2009/3/layout/SubStepProcess"/>
    <dgm:cxn modelId="{56E98A18-474E-4124-A97B-CC55179128C2}" srcId="{3F042EF5-1CC3-4394-8CCD-5D7326EBBC59}" destId="{F83741F9-D475-453A-AF7A-CF069C261317}" srcOrd="0" destOrd="0" parTransId="{F372BD06-9D6E-476A-9E61-9B23B22443A6}" sibTransId="{6CAA4A17-47B7-4E88-A88D-CEB97E534C6D}"/>
    <dgm:cxn modelId="{7D2E4C2F-6246-4281-9576-46CE28813E72}" type="presOf" srcId="{3F042EF5-1CC3-4394-8CCD-5D7326EBBC59}" destId="{BA618A00-4188-4DB2-91CA-A4D24685CCE7}" srcOrd="0" destOrd="0" presId="urn:microsoft.com/office/officeart/2009/3/layout/SubStepProcess"/>
    <dgm:cxn modelId="{A9C5CB6A-A014-4AC4-A76C-1CB99986F986}" type="presOf" srcId="{8FC26CCC-3574-43CB-B3BF-AA8560D6F9D6}" destId="{5C6727FE-C24D-42DB-BEF7-F478C16957E7}" srcOrd="0" destOrd="0" presId="urn:microsoft.com/office/officeart/2009/3/layout/SubStepProcess"/>
    <dgm:cxn modelId="{F8F9CB4C-430A-4030-893B-39466C9C316D}" type="presOf" srcId="{2FC0E51F-57B9-4E95-939C-CC6CFEE1D977}" destId="{A239CD37-F6E3-4752-9C1C-1AED95E1D797}" srcOrd="0" destOrd="0" presId="urn:microsoft.com/office/officeart/2009/3/layout/SubStepProcess"/>
    <dgm:cxn modelId="{A3664774-1EEF-4069-A163-456E4A8ACAA0}" type="presOf" srcId="{F83741F9-D475-453A-AF7A-CF069C261317}" destId="{7C5BEFA0-0590-4C06-BC29-BFDBCD31D6F8}" srcOrd="0" destOrd="0" presId="urn:microsoft.com/office/officeart/2009/3/layout/SubStepProcess"/>
    <dgm:cxn modelId="{1F900C55-38DB-4CB4-AE10-94AA4A10DAB1}" srcId="{132E1D38-5B90-44B5-BC2E-9DDAA80C0460}" destId="{8FC26CCC-3574-43CB-B3BF-AA8560D6F9D6}" srcOrd="1" destOrd="0" parTransId="{430C4C82-A3DC-44DF-8005-83A80BCD8189}" sibTransId="{14B71DA3-79D4-40B3-9333-A611EADAF59A}"/>
    <dgm:cxn modelId="{250CD375-8F6F-418A-82A5-A718EFBC9B0C}" srcId="{132E1D38-5B90-44B5-BC2E-9DDAA80C0460}" destId="{2FC0E51F-57B9-4E95-939C-CC6CFEE1D977}" srcOrd="2" destOrd="0" parTransId="{12501CC8-B4DF-4696-AB89-C920A0615A5E}" sibTransId="{62798DE1-C8FE-4495-88E3-DA517995CBCA}"/>
    <dgm:cxn modelId="{43BA8DB0-2E24-4FDC-A9C7-3EEE091EF95D}" srcId="{132E1D38-5B90-44B5-BC2E-9DDAA80C0460}" destId="{3F042EF5-1CC3-4394-8CCD-5D7326EBBC59}" srcOrd="0" destOrd="0" parTransId="{7B4A5970-EEC5-4392-877C-0AB8B11A96E8}" sibTransId="{C8E605EA-7D1C-4BCF-A01D-B21129515A49}"/>
    <dgm:cxn modelId="{B23646DE-12E0-4675-817A-16F2E871C214}" type="presOf" srcId="{132E1D38-5B90-44B5-BC2E-9DDAA80C0460}" destId="{0A0BCD37-6293-416F-B57B-D1182E7197B7}" srcOrd="0" destOrd="0" presId="urn:microsoft.com/office/officeart/2009/3/layout/SubStepProcess"/>
    <dgm:cxn modelId="{D8791EE3-E4BA-4F81-B8FC-DF106B56E206}" srcId="{3F042EF5-1CC3-4394-8CCD-5D7326EBBC59}" destId="{8B34BCCB-FB79-40CD-8E00-CE51EDD753EB}" srcOrd="1" destOrd="0" parTransId="{6BF703D3-4687-4E4B-8285-F2DAECDC5A86}" sibTransId="{3A6AE302-B7E8-4CA6-A735-A1F1651A46D0}"/>
    <dgm:cxn modelId="{E790FD08-64E4-4386-A69F-10CF8CAEF1AA}" type="presParOf" srcId="{0A0BCD37-6293-416F-B57B-D1182E7197B7}" destId="{BA618A00-4188-4DB2-91CA-A4D24685CCE7}" srcOrd="0" destOrd="0" presId="urn:microsoft.com/office/officeart/2009/3/layout/SubStepProcess"/>
    <dgm:cxn modelId="{33C6E5D4-5732-4CA0-8954-764C21FE8F67}" type="presParOf" srcId="{0A0BCD37-6293-416F-B57B-D1182E7197B7}" destId="{980961A6-F6BA-48D6-9C65-914FD0D20896}" srcOrd="1" destOrd="0" presId="urn:microsoft.com/office/officeart/2009/3/layout/SubStepProcess"/>
    <dgm:cxn modelId="{32B8D64B-F8A5-4833-9654-758D584A6A6C}" type="presParOf" srcId="{0A0BCD37-6293-416F-B57B-D1182E7197B7}" destId="{787C0CDB-E26E-4495-869D-F2207BCCCD5F}" srcOrd="2" destOrd="0" presId="urn:microsoft.com/office/officeart/2009/3/layout/SubStepProcess"/>
    <dgm:cxn modelId="{792E4EC2-EA83-46DD-A7F8-DFE1B1B6916F}" type="presParOf" srcId="{787C0CDB-E26E-4495-869D-F2207BCCCD5F}" destId="{D1426A13-D8F0-489E-B260-C90B8E9A4B47}" srcOrd="0" destOrd="0" presId="urn:microsoft.com/office/officeart/2009/3/layout/SubStepProcess"/>
    <dgm:cxn modelId="{4EF37098-30D4-40E2-B6C0-25124ABCF6EE}" type="presParOf" srcId="{787C0CDB-E26E-4495-869D-F2207BCCCD5F}" destId="{96E8A1BF-2419-4F48-8285-21A087341F38}" srcOrd="1" destOrd="0" presId="urn:microsoft.com/office/officeart/2009/3/layout/SubStepProcess"/>
    <dgm:cxn modelId="{FBDA6DA3-D552-4F3C-8EFE-7B861B733AD8}" type="presParOf" srcId="{787C0CDB-E26E-4495-869D-F2207BCCCD5F}" destId="{03956E23-614B-471F-A3D7-F7341A4FF822}" srcOrd="2" destOrd="0" presId="urn:microsoft.com/office/officeart/2009/3/layout/SubStepProcess"/>
    <dgm:cxn modelId="{C499AF90-9DA5-474E-8F92-064C7EE86DBA}" type="presParOf" srcId="{03956E23-614B-471F-A3D7-F7341A4FF822}" destId="{E795A0F1-AD2C-4142-961C-FFD19F98BC4C}" srcOrd="0" destOrd="0" presId="urn:microsoft.com/office/officeart/2009/3/layout/SubStepProcess"/>
    <dgm:cxn modelId="{38650220-D62D-4F79-B049-E5EEDF5ED5E2}" type="presParOf" srcId="{03956E23-614B-471F-A3D7-F7341A4FF822}" destId="{CB4E627C-ABF1-4BDD-8AA6-7FCB054C9807}" srcOrd="1" destOrd="0" presId="urn:microsoft.com/office/officeart/2009/3/layout/SubStepProcess"/>
    <dgm:cxn modelId="{89979F6B-0D49-4E1E-B401-01E59AB82875}" type="presParOf" srcId="{03956E23-614B-471F-A3D7-F7341A4FF822}" destId="{43B4EB38-9614-4618-BDF3-36962EB8F5F3}" srcOrd="2" destOrd="0" presId="urn:microsoft.com/office/officeart/2009/3/layout/SubStepProcess"/>
    <dgm:cxn modelId="{B2073067-4A5B-4A89-9B03-68E32DACC299}" type="presParOf" srcId="{03956E23-614B-471F-A3D7-F7341A4FF822}" destId="{7C5BEFA0-0590-4C06-BC29-BFDBCD31D6F8}" srcOrd="3" destOrd="0" presId="urn:microsoft.com/office/officeart/2009/3/layout/SubStepProcess"/>
    <dgm:cxn modelId="{48329F78-98A7-4077-AF25-F4C2B71EFB0F}" type="presParOf" srcId="{03956E23-614B-471F-A3D7-F7341A4FF822}" destId="{E02AC050-46D1-4B10-B878-E8D6BBCBE1E2}" srcOrd="4" destOrd="0" presId="urn:microsoft.com/office/officeart/2009/3/layout/SubStepProcess"/>
    <dgm:cxn modelId="{8F61E66D-5856-4D5B-8CA7-8F41096B3C75}" type="presParOf" srcId="{787C0CDB-E26E-4495-869D-F2207BCCCD5F}" destId="{FC085298-EC07-48C3-BD44-9E84EE2A42EC}" srcOrd="3" destOrd="0" presId="urn:microsoft.com/office/officeart/2009/3/layout/SubStepProcess"/>
    <dgm:cxn modelId="{6E25722C-5EB9-470C-89F7-F10B2C50E5C9}" type="presParOf" srcId="{787C0CDB-E26E-4495-869D-F2207BCCCD5F}" destId="{5B2CD1EB-78F7-43BB-BB9A-4F5A590CF4B0}" srcOrd="4" destOrd="0" presId="urn:microsoft.com/office/officeart/2009/3/layout/SubStepProcess"/>
    <dgm:cxn modelId="{CDCAEC91-336E-44E1-844C-18875BC2842B}" type="presParOf" srcId="{787C0CDB-E26E-4495-869D-F2207BCCCD5F}" destId="{7DA4B141-82C7-4526-936B-D85C843578D1}" srcOrd="5" destOrd="0" presId="urn:microsoft.com/office/officeart/2009/3/layout/SubStepProcess"/>
    <dgm:cxn modelId="{062605AD-3F26-486C-9131-D11C73107BA0}" type="presParOf" srcId="{7DA4B141-82C7-4526-936B-D85C843578D1}" destId="{13C2169E-9439-484B-87CE-C479D9845137}" srcOrd="0" destOrd="0" presId="urn:microsoft.com/office/officeart/2009/3/layout/SubStepProcess"/>
    <dgm:cxn modelId="{91016F9D-B4EB-43C0-92E1-A6478C82BD8B}" type="presParOf" srcId="{7DA4B141-82C7-4526-936B-D85C843578D1}" destId="{E76798A3-7F63-4779-9AFD-8E8A1650476B}" srcOrd="1" destOrd="0" presId="urn:microsoft.com/office/officeart/2009/3/layout/SubStepProcess"/>
    <dgm:cxn modelId="{B73F90F3-1F0A-4FD4-AC7F-1E786AEF16BC}" type="presParOf" srcId="{7DA4B141-82C7-4526-936B-D85C843578D1}" destId="{AE54E7A6-C301-4675-882B-E13C5D10C475}" srcOrd="2" destOrd="0" presId="urn:microsoft.com/office/officeart/2009/3/layout/SubStepProcess"/>
    <dgm:cxn modelId="{3C033064-7F4F-4FDA-80C5-158B7FAE51FF}" type="presParOf" srcId="{7DA4B141-82C7-4526-936B-D85C843578D1}" destId="{43431263-8D85-41F2-9C4A-E8AE58DDEC19}" srcOrd="3" destOrd="0" presId="urn:microsoft.com/office/officeart/2009/3/layout/SubStepProcess"/>
    <dgm:cxn modelId="{6567EFC9-1463-4532-AC1A-87193A5DE905}" type="presParOf" srcId="{7DA4B141-82C7-4526-936B-D85C843578D1}" destId="{3B8B807B-729B-4A30-A7BA-6B920A2896DB}" srcOrd="4" destOrd="0" presId="urn:microsoft.com/office/officeart/2009/3/layout/SubStepProcess"/>
    <dgm:cxn modelId="{688BF377-5FBA-4C94-852A-4351ADF65E70}" type="presParOf" srcId="{0A0BCD37-6293-416F-B57B-D1182E7197B7}" destId="{DB93A1F1-8600-41CD-B06F-C6E2B826F065}" srcOrd="3" destOrd="0" presId="urn:microsoft.com/office/officeart/2009/3/layout/SubStepProcess"/>
    <dgm:cxn modelId="{CA0D3181-8C3A-4124-BAB2-1E7A23878196}" type="presParOf" srcId="{0A0BCD37-6293-416F-B57B-D1182E7197B7}" destId="{5C6727FE-C24D-42DB-BEF7-F478C16957E7}" srcOrd="4" destOrd="0" presId="urn:microsoft.com/office/officeart/2009/3/layout/SubStepProcess"/>
    <dgm:cxn modelId="{FDC9F0E4-E313-4547-A7E2-1353F894B614}" type="presParOf" srcId="{0A0BCD37-6293-416F-B57B-D1182E7197B7}" destId="{A239CD37-F6E3-4752-9C1C-1AED95E1D797}" srcOrd="5" destOrd="0" presId="urn:microsoft.com/office/officeart/2009/3/layout/SubStep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31"/>
          <a:ext cx="617342" cy="61734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90663" y="246239"/>
        <a:ext cx="436526" cy="436526"/>
      </dsp:txXfrm>
    </dsp:sp>
    <dsp:sp modelId="{D1426A13-D8F0-489E-B260-C90B8E9A4B47}">
      <dsp:nvSpPr>
        <dsp:cNvPr id="0" name=""/>
        <dsp:cNvSpPr/>
      </dsp:nvSpPr>
      <dsp:spPr>
        <a:xfrm rot="20782085">
          <a:off x="679058" y="379309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378" y="379309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554" y="311001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12" y="157499"/>
          <a:ext cx="511671" cy="30700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12" y="157499"/>
        <a:ext cx="511671" cy="307002"/>
      </dsp:txXfrm>
    </dsp:sp>
    <dsp:sp modelId="{E02AC050-46D1-4B10-B878-E8D6BBCBE1E2}">
      <dsp:nvSpPr>
        <dsp:cNvPr id="0" name=""/>
        <dsp:cNvSpPr/>
      </dsp:nvSpPr>
      <dsp:spPr>
        <a:xfrm>
          <a:off x="1834384" y="311001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58" y="549695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378" y="549695"/>
          <a:ext cx="5796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59" y="0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554" y="618003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12" y="464502"/>
          <a:ext cx="511671" cy="307002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12" y="464502"/>
        <a:ext cx="511671" cy="307002"/>
      </dsp:txXfrm>
    </dsp:sp>
    <dsp:sp modelId="{3B8B807B-729B-4A30-A7BA-6B920A2896DB}">
      <dsp:nvSpPr>
        <dsp:cNvPr id="0" name=""/>
        <dsp:cNvSpPr/>
      </dsp:nvSpPr>
      <dsp:spPr>
        <a:xfrm>
          <a:off x="1834384" y="618003"/>
          <a:ext cx="72158" cy="0"/>
        </a:xfrm>
        <a:prstGeom prst="line">
          <a:avLst/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498" y="155831"/>
          <a:ext cx="617342" cy="61734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629906" y="246239"/>
        <a:ext cx="436526" cy="436526"/>
      </dsp:txXfrm>
    </dsp:sp>
    <dsp:sp modelId="{A239CD37-F6E3-4752-9C1C-1AED95E1D797}">
      <dsp:nvSpPr>
        <dsp:cNvPr id="0" name=""/>
        <dsp:cNvSpPr/>
      </dsp:nvSpPr>
      <dsp:spPr>
        <a:xfrm>
          <a:off x="3156841" y="155831"/>
          <a:ext cx="617342" cy="6173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247249" y="246239"/>
        <a:ext cx="436526" cy="4365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18A00-4188-4DB2-91CA-A4D24685CCE7}">
      <dsp:nvSpPr>
        <dsp:cNvPr id="0" name=""/>
        <dsp:cNvSpPr/>
      </dsp:nvSpPr>
      <dsp:spPr>
        <a:xfrm>
          <a:off x="255" y="155827"/>
          <a:ext cx="617376" cy="6173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90668" y="246240"/>
        <a:ext cx="436550" cy="436550"/>
      </dsp:txXfrm>
    </dsp:sp>
    <dsp:sp modelId="{D1426A13-D8F0-489E-B260-C90B8E9A4B47}">
      <dsp:nvSpPr>
        <dsp:cNvPr id="0" name=""/>
        <dsp:cNvSpPr/>
      </dsp:nvSpPr>
      <dsp:spPr>
        <a:xfrm rot="20782085">
          <a:off x="679095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8A1BF-2419-4F48-8285-21A087341F38}">
      <dsp:nvSpPr>
        <dsp:cNvPr id="0" name=""/>
        <dsp:cNvSpPr/>
      </dsp:nvSpPr>
      <dsp:spPr>
        <a:xfrm rot="11617915">
          <a:off x="1898480" y="379317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EB38-9614-4618-BDF3-36962EB8F5F3}">
      <dsp:nvSpPr>
        <dsp:cNvPr id="0" name=""/>
        <dsp:cNvSpPr/>
      </dsp:nvSpPr>
      <dsp:spPr>
        <a:xfrm>
          <a:off x="1250621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5BEFA0-0590-4C06-BC29-BFDBCD31D6F8}">
      <dsp:nvSpPr>
        <dsp:cNvPr id="0" name=""/>
        <dsp:cNvSpPr/>
      </dsp:nvSpPr>
      <dsp:spPr>
        <a:xfrm>
          <a:off x="1322784" y="157496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84" y="157496"/>
        <a:ext cx="511698" cy="307019"/>
      </dsp:txXfrm>
    </dsp:sp>
    <dsp:sp modelId="{E02AC050-46D1-4B10-B878-E8D6BBCBE1E2}">
      <dsp:nvSpPr>
        <dsp:cNvPr id="0" name=""/>
        <dsp:cNvSpPr/>
      </dsp:nvSpPr>
      <dsp:spPr>
        <a:xfrm>
          <a:off x="1834482" y="31100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5298-EC07-48C3-BD44-9E84EE2A42EC}">
      <dsp:nvSpPr>
        <dsp:cNvPr id="0" name=""/>
        <dsp:cNvSpPr/>
      </dsp:nvSpPr>
      <dsp:spPr>
        <a:xfrm rot="817915">
          <a:off x="679095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CD1EB-78F7-43BB-BB9A-4F5A590CF4B0}">
      <dsp:nvSpPr>
        <dsp:cNvPr id="0" name=""/>
        <dsp:cNvSpPr/>
      </dsp:nvSpPr>
      <dsp:spPr>
        <a:xfrm rot="9982085">
          <a:off x="1898480" y="549713"/>
          <a:ext cx="57969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9691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E7A6-C301-4675-882B-E13C5D10C475}">
      <dsp:nvSpPr>
        <dsp:cNvPr id="0" name=""/>
        <dsp:cNvSpPr/>
      </dsp:nvSpPr>
      <dsp:spPr>
        <a:xfrm>
          <a:off x="1250621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1263-8D85-41F2-9C4A-E8AE58DDEC19}">
      <dsp:nvSpPr>
        <dsp:cNvPr id="0" name=""/>
        <dsp:cNvSpPr/>
      </dsp:nvSpPr>
      <dsp:spPr>
        <a:xfrm>
          <a:off x="1322784" y="464515"/>
          <a:ext cx="511698" cy="307019"/>
        </a:xfrm>
        <a:prstGeom prst="rect">
          <a:avLst/>
        </a:prstGeom>
        <a:noFill/>
        <a:ln>
          <a:noFill/>
        </a:ln>
        <a:effectLst/>
        <a:sp3d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322784" y="464515"/>
        <a:ext cx="511698" cy="307019"/>
      </dsp:txXfrm>
    </dsp:sp>
    <dsp:sp modelId="{3B8B807B-729B-4A30-A7BA-6B920A2896DB}">
      <dsp:nvSpPr>
        <dsp:cNvPr id="0" name=""/>
        <dsp:cNvSpPr/>
      </dsp:nvSpPr>
      <dsp:spPr>
        <a:xfrm>
          <a:off x="1834482" y="618025"/>
          <a:ext cx="72162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27FE-C24D-42DB-BEF7-F478C16957E7}">
      <dsp:nvSpPr>
        <dsp:cNvPr id="0" name=""/>
        <dsp:cNvSpPr/>
      </dsp:nvSpPr>
      <dsp:spPr>
        <a:xfrm>
          <a:off x="2539635" y="155827"/>
          <a:ext cx="617376" cy="6173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2630048" y="246240"/>
        <a:ext cx="436550" cy="436550"/>
      </dsp:txXfrm>
    </dsp:sp>
    <dsp:sp modelId="{A239CD37-F6E3-4752-9C1C-1AED95E1D797}">
      <dsp:nvSpPr>
        <dsp:cNvPr id="0" name=""/>
        <dsp:cNvSpPr/>
      </dsp:nvSpPr>
      <dsp:spPr>
        <a:xfrm>
          <a:off x="3157011" y="155827"/>
          <a:ext cx="617376" cy="6173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/>
        </a:p>
      </dsp:txBody>
      <dsp:txXfrm>
        <a:off x="3247424" y="246240"/>
        <a:ext cx="436550" cy="436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ubStepProcess">
  <dgm:title val=""/>
  <dgm:desc val=""/>
  <dgm:catLst>
    <dgm:cat type="process" pri="122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61" srcId="1" destId="11" srcOrd="0" destOrd="0"/>
        <dgm:cxn modelId="62" srcId="1" destId="12" srcOrd="1" destOrd="0"/>
        <dgm:cxn modelId="7" srcId="0" destId="2" srcOrd="0" destOrd="0"/>
        <dgm:cxn modelId="8" srcId="0" destId="3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8" srcId="0" destId="1" srcOrd="0" destOrd="0"/>
        <dgm:cxn modelId="81" srcId="1" destId="11" srcOrd="0" destOrd="0"/>
        <dgm:cxn modelId="82" srcId="1" destId="12" srcOrd="1" destOrd="0"/>
        <dgm:cxn modelId="9" srcId="0" destId="2" srcOrd="0" destOrd="0"/>
        <dgm:cxn modelId="10" srcId="0" destId="3" srcOrd="0" destOrd="0"/>
        <dgm:cxn modelId="11" srcId="0" destId="4" srcOrd="0" destOrd="0"/>
      </dgm:cxnLst>
      <dgm:bg/>
      <dgm:whole/>
    </dgm:dataModel>
  </dgm:clrData>
  <dgm:layoutNode name="Name0">
    <dgm:varLst>
      <dgm:chMax val="7"/>
      <dgm:dir/>
      <dgm:animOne val="branch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Tx1" refType="w"/>
      <dgm:constr type="w" for="ch" forName="chLin1" refType="w" refFor="ch" refForName="parTx1" fact="1.38"/>
      <dgm:constr type="h" for="ch" forName="chLin1" refType="h"/>
      <dgm:constr type="w" for="ch" forName="spPre1" refType="w" fact="0.27"/>
      <dgm:constr type="w" for="ch" forName="spPost1" refType="w" fact="0.27"/>
      <dgm:constr type="h" for="ch" forName="spPre1" refType="h"/>
      <dgm:constr type="h" for="ch" forName="spPost1" refType="h"/>
      <dgm:constr type="primFontSz" for="ch" forName="parTx1" val="65"/>
      <dgm:constr type="primFontSz" for="des" forName="desTx1" refType="primFontSz" refFor="ch" refForName="parTx1" fact="0.78"/>
      <dgm:constr type="primFontSz" for="des" forName="desTx1" op="equ"/>
      <dgm:constr type="w" for="ch" forName="parTx2" refType="w"/>
      <dgm:constr type="w" for="ch" forName="chLin2" refType="w" refFor="ch" refForName="parTx2" fact="1.38"/>
      <dgm:constr type="h" for="ch" forName="chLin2" refType="h"/>
      <dgm:constr type="w" for="ch" forName="spPre2" refType="w" fact="0.54"/>
      <dgm:constr type="w" for="ch" forName="spPost2" refType="w" fact="0.54"/>
      <dgm:constr type="h" for="ch" forName="spPre2" refType="h"/>
      <dgm:constr type="h" for="ch" forName="spPost2" refType="h"/>
      <dgm:constr type="primFontSz" for="ch" forName="parTx2" refType="primFontSz" refFor="ch" refForName="parTx1" op="equ"/>
      <dgm:constr type="primFontSz" for="des" forName="desTx2" refType="primFontSz" refFor="des" refForName="desTx1" op="equ"/>
      <dgm:constr type="w" for="ch" forName="parTx3" refType="w"/>
      <dgm:constr type="w" for="ch" forName="chLin3" refType="w" refFor="ch" refForName="parTx3" fact="1.38"/>
      <dgm:constr type="h" for="ch" forName="chLin3" refType="h"/>
      <dgm:constr type="w" for="ch" forName="spPre3" refType="w" fact="0.54"/>
      <dgm:constr type="w" for="ch" forName="spPost3" refType="w" fact="0.54"/>
      <dgm:constr type="h" for="ch" forName="spPre3" refType="h"/>
      <dgm:constr type="h" for="ch" forName="spPost3" refType="h"/>
      <dgm:constr type="primFontSz" for="ch" forName="parTx3" refType="primFontSz" refFor="ch" refForName="parTx1" op="equ"/>
      <dgm:constr type="primFontSz" for="des" forName="desTx3" refType="primFontSz" refFor="des" refForName="desTx1" op="equ"/>
      <dgm:constr type="w" for="ch" forName="parTx4" refType="w"/>
      <dgm:constr type="w" for="ch" forName="chLin4" refType="w" refFor="ch" refForName="parTx4" fact="1.38"/>
      <dgm:constr type="h" for="ch" forName="chLin4" refType="h"/>
      <dgm:constr type="w" for="ch" forName="spPre4" refType="w" fact="0.54"/>
      <dgm:constr type="w" for="ch" forName="spPost4" refType="w" fact="0.54"/>
      <dgm:constr type="h" for="ch" forName="spPre4" refType="h"/>
      <dgm:constr type="h" for="ch" forName="spPost4" refType="h"/>
      <dgm:constr type="primFontSz" for="ch" forName="parTx4" refType="primFontSz" refFor="ch" refForName="parTx1" op="equ"/>
      <dgm:constr type="primFontSz" for="des" forName="desTx4" refType="primFontSz" refFor="des" refForName="desTx1" op="equ"/>
      <dgm:constr type="w" for="ch" forName="parTx5" refType="w"/>
      <dgm:constr type="w" for="ch" forName="chLin5" refType="w" refFor="ch" refForName="parTx5" fact="1.38"/>
      <dgm:constr type="h" for="ch" forName="chLin5" refType="h"/>
      <dgm:constr type="w" for="ch" forName="spPre5" refType="w" fact="0.54"/>
      <dgm:constr type="w" for="ch" forName="spPost5" refType="w" fact="0.54"/>
      <dgm:constr type="h" for="ch" forName="spPre5" refType="h"/>
      <dgm:constr type="h" for="ch" forName="spPost5" refType="h"/>
      <dgm:constr type="primFontSz" for="ch" forName="parTx5" refType="primFontSz" refFor="ch" refForName="parTx1" op="equ"/>
      <dgm:constr type="primFontSz" for="des" forName="desTx5" refType="primFontSz" refFor="des" refForName="desTx1" op="equ"/>
      <dgm:constr type="w" for="ch" forName="parTx6" refType="w"/>
      <dgm:constr type="w" for="ch" forName="chLin6" refType="w" refFor="ch" refForName="parTx6" fact="1.38"/>
      <dgm:constr type="h" for="ch" forName="chLin6" refType="h"/>
      <dgm:constr type="w" for="ch" forName="spPre6" refType="w" fact="0.54"/>
      <dgm:constr type="w" for="ch" forName="spPost6" refType="w" fact="0.54"/>
      <dgm:constr type="h" for="ch" forName="spPre6" refType="h"/>
      <dgm:constr type="h" for="ch" forName="spPost6" refType="h"/>
      <dgm:constr type="primFontSz" for="ch" forName="parTx6" refType="primFontSz" refFor="ch" refForName="parTx1" op="equ"/>
      <dgm:constr type="primFontSz" for="des" forName="desTx6" refType="primFontSz" refFor="des" refForName="desTx1" op="equ"/>
      <dgm:constr type="w" for="ch" forName="parTx7" refType="w"/>
      <dgm:constr type="w" for="ch" forName="chLin7" refType="w" refFor="ch" refForName="parTx7" fact="1.38"/>
      <dgm:constr type="h" for="ch" forName="chLin7" refType="h"/>
      <dgm:constr type="w" for="ch" forName="spPre7" refType="w" fact="0.54"/>
      <dgm:constr type="w" for="ch" forName="spPost7" refType="w" fact="0.54"/>
      <dgm:constr type="h" for="ch" forName="spPre7" refType="h"/>
      <dgm:constr type="h" for="ch" forName="spPost7" refType="h"/>
      <dgm:constr type="primFontSz" for="ch" forName="parTx7" refType="primFontSz" refFor="ch" refForName="parTx1" op="equ"/>
      <dgm:constr type="primFontSz" for="des" forName="desTx7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parTx1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">
            <dgm:if name="Name8" axis="ch" ptType="node" func="cnt" op="gte" val="1">
              <dgm:layoutNode name="spPre1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1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1" refType="w" fact="0.77"/>
                  <dgm:constr type="w" for="ch" forName="top1" refType="w" refFor="ch" refForName="txAndLines1" fact="0.78"/>
                </dgm:constrLst>
                <dgm:forEach name="Name9" axis="ch">
                  <dgm:forEach name="Name10" axis="self" ptType="parTrans">
                    <dgm:layoutNode name="Name11" styleLbl="parChTrans1D1">
                      <dgm:choose name="Name12">
                        <dgm:if name="Name1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1"/>
                          </dgm:alg>
                        </dgm:if>
                        <dgm:else name="Name1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1"/>
                            <dgm:param type="dstNode" val="anchor1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" axis="self" ptType="node">
                    <dgm:choose name="Name16">
                      <dgm:if name="Name17" axis="par ch" ptType="node node" func="cnt" op="equ" val="1">
                        <dgm:layoutNode name="top1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"/>
                    </dgm:choose>
                    <dgm:layoutNode name="txAndLines1">
                      <dgm:choose name="Name19">
                        <dgm:if name="Name20" func="var" arg="dir" op="equ" val="norm">
                          <dgm:alg type="lin"/>
                        </dgm:if>
                        <dgm:else name="Name2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22">
                        <dgm:if name="Name23" axis="root ch" ptType="all node" func="cnt" op="gte" val="2">
                          <dgm:constrLst>
                            <dgm:constr type="w" for="ch" forName="anchor1" refType="w"/>
                            <dgm:constr type="w" for="ch" forName="backup1" refType="w" fact="-1"/>
                            <dgm:constr type="w" for="ch" forName="preLine1" refType="w" fact="0.11"/>
                            <dgm:constr type="w" for="ch" forName="desTx1" refType="w" fact="0.78"/>
                            <dgm:constr type="w" for="ch" forName="postLine1" refType="w" fact="0.11"/>
                          </dgm:constrLst>
                        </dgm:if>
                        <dgm:else name="Name24">
                          <dgm:constrLst>
                            <dgm:constr type="w" for="ch" forName="anchor1" refType="w" fact="0.89"/>
                            <dgm:constr type="w" for="ch" forName="backup1" refType="w" fact="-0.89"/>
                            <dgm:constr type="w" for="ch" forName="preLine1" refType="w" fact="0.11"/>
                            <dgm:constr type="w" for="ch" forName="desTx1" refType="w" fact="0.78"/>
                          </dgm:constrLst>
                        </dgm:else>
                      </dgm:choose>
                      <dgm:layoutNode name="anchor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1" moveWith="desTx1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1" styleLbl="parChTrans1D1" moveWith="desTx1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1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25">
                        <dgm:if name="Name26" axis="root ch" ptType="all node" func="cnt" op="gte" val="2">
                          <dgm:layoutNode name="postLine1" styleLbl="parChTrans1D1" moveWith="desTx1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27"/>
                      </dgm:choose>
                    </dgm:layoutNode>
                  </dgm:forEach>
                  <dgm:choose name="Name28">
                    <dgm:if name="Name29" axis="root ch" ptType="all node" func="cnt" op="gte" val="2">
                      <dgm:forEach name="Name30" axis="self" ptType="parTrans">
                        <dgm:layoutNode name="Name31" styleLbl="parChTrans1D1">
                          <dgm:choose name="Name32">
                            <dgm:if name="Name3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2"/>
                                <dgm:param type="endSty" val="noArr"/>
                                <dgm:param type="dstNode" val="anchor1"/>
                              </dgm:alg>
                            </dgm:if>
                            <dgm:else name="Name3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2"/>
                                <dgm:param type="dstNode" val="anchor1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35"/>
                  </dgm:choose>
                </dgm:forEach>
              </dgm:layoutNode>
              <dgm:choose name="Name36">
                <dgm:if name="Name37" axis="root ch" ptType="all node" func="cnt" op="gte" val="2">
                  <dgm:layoutNode name="spPost1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38"/>
              </dgm:choose>
            </dgm:if>
            <dgm:else name="Name39"/>
          </dgm:choose>
        </dgm:if>
        <dgm:if name="Name40" axis="self" ptType="node" func="pos" op="equ" val="2">
          <dgm:layoutNode name="parTx2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41">
            <dgm:if name="Name42" axis="ch" ptType="node" func="cnt" op="gte" val="1">
              <dgm:layoutNode name="spPre2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2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2" refType="w" fact="0.77"/>
                  <dgm:constr type="w" for="ch" forName="top2" refType="w" refFor="ch" refForName="txAndLines2" fact="0.78"/>
                </dgm:constrLst>
                <dgm:forEach name="Name43" axis="ch">
                  <dgm:forEach name="Name44" axis="self" ptType="parTrans">
                    <dgm:layoutNode name="Name45" styleLbl="parChTrans1D1">
                      <dgm:choose name="Name46">
                        <dgm:if name="Name4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2"/>
                          </dgm:alg>
                        </dgm:if>
                        <dgm:else name="Name4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2"/>
                            <dgm:param type="dstNode" val="anchor2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49" axis="self" ptType="node">
                    <dgm:choose name="Name50">
                      <dgm:if name="Name51" axis="par ch" ptType="node node" func="cnt" op="equ" val="1">
                        <dgm:layoutNode name="top2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52"/>
                    </dgm:choose>
                    <dgm:layoutNode name="txAndLines2">
                      <dgm:choose name="Name53">
                        <dgm:if name="Name54" func="var" arg="dir" op="equ" val="norm">
                          <dgm:alg type="lin"/>
                        </dgm:if>
                        <dgm:else name="Name5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56">
                        <dgm:if name="Name57" axis="root ch" ptType="all node" func="cnt" op="gte" val="3">
                          <dgm:constrLst>
                            <dgm:constr type="w" for="ch" forName="anchor2" refType="w"/>
                            <dgm:constr type="w" for="ch" forName="backup2" refType="w" fact="-1"/>
                            <dgm:constr type="w" for="ch" forName="preLine2" refType="w" fact="0.11"/>
                            <dgm:constr type="w" for="ch" forName="desTx2" refType="w" fact="0.78"/>
                            <dgm:constr type="w" for="ch" forName="postLine2" refType="w" fact="0.11"/>
                          </dgm:constrLst>
                        </dgm:if>
                        <dgm:else name="Name58">
                          <dgm:constrLst>
                            <dgm:constr type="w" for="ch" forName="anchor2" refType="w" fact="0.89"/>
                            <dgm:constr type="w" for="ch" forName="backup2" refType="w" fact="-0.89"/>
                            <dgm:constr type="w" for="ch" forName="preLine2" refType="w" fact="0.11"/>
                            <dgm:constr type="w" for="ch" forName="desTx2" refType="w" fact="0.78"/>
                          </dgm:constrLst>
                        </dgm:else>
                      </dgm:choose>
                      <dgm:layoutNode name="anchor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2" moveWith="desTx2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2" styleLbl="parChTrans1D1" moveWith="desTx2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2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59">
                        <dgm:if name="Name60" axis="root ch" ptType="all node" func="cnt" op="gte" val="3">
                          <dgm:layoutNode name="postLine2" styleLbl="parChTrans1D1" moveWith="desTx2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61"/>
                      </dgm:choose>
                    </dgm:layoutNode>
                  </dgm:forEach>
                  <dgm:choose name="Name62">
                    <dgm:if name="Name63" axis="root ch" ptType="all node" func="cnt" op="gte" val="3">
                      <dgm:forEach name="Name64" axis="self" ptType="parTrans">
                        <dgm:layoutNode name="Name65" styleLbl="parChTrans1D1">
                          <dgm:choose name="Name66">
                            <dgm:if name="Name67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3"/>
                                <dgm:param type="endSty" val="noArr"/>
                                <dgm:param type="dstNode" val="anchor2"/>
                              </dgm:alg>
                            </dgm:if>
                            <dgm:else name="Name68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3"/>
                                <dgm:param type="dstNode" val="anchor2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69"/>
                  </dgm:choose>
                </dgm:forEach>
              </dgm:layoutNode>
              <dgm:choose name="Name70">
                <dgm:if name="Name71" axis="root ch" ptType="all node" func="cnt" op="gte" val="3">
                  <dgm:layoutNode name="spPost2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72"/>
              </dgm:choose>
            </dgm:if>
            <dgm:else name="Name73"/>
          </dgm:choose>
        </dgm:if>
        <dgm:if name="Name74" axis="self" ptType="node" func="pos" op="equ" val="3">
          <dgm:layoutNode name="parTx3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75">
            <dgm:if name="Name76" axis="ch" ptType="node" func="cnt" op="gte" val="1">
              <dgm:layoutNode name="spPre3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3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3" refType="w" fact="0.77"/>
                  <dgm:constr type="w" for="ch" forName="top3" refType="w" refFor="ch" refForName="txAndLines3" fact="0.78"/>
                </dgm:constrLst>
                <dgm:forEach name="Name77" axis="ch">
                  <dgm:forEach name="Name78" axis="self" ptType="parTrans">
                    <dgm:layoutNode name="Name79" styleLbl="parChTrans1D1">
                      <dgm:choose name="Name80">
                        <dgm:if name="Name81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3"/>
                          </dgm:alg>
                        </dgm:if>
                        <dgm:else name="Name82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3"/>
                            <dgm:param type="dstNode" val="anchor3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83" axis="self" ptType="node">
                    <dgm:choose name="Name84">
                      <dgm:if name="Name85" axis="par ch" ptType="node node" func="cnt" op="equ" val="1">
                        <dgm:layoutNode name="top3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86"/>
                    </dgm:choose>
                    <dgm:layoutNode name="txAndLines3">
                      <dgm:choose name="Name87">
                        <dgm:if name="Name88" func="var" arg="dir" op="equ" val="norm">
                          <dgm:alg type="lin"/>
                        </dgm:if>
                        <dgm:else name="Name89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90">
                        <dgm:if name="Name91" axis="root ch" ptType="all node" func="cnt" op="gte" val="4">
                          <dgm:constrLst>
                            <dgm:constr type="w" for="ch" forName="anchor3" refType="w"/>
                            <dgm:constr type="w" for="ch" forName="backup3" refType="w" fact="-1"/>
                            <dgm:constr type="w" for="ch" forName="preLine3" refType="w" fact="0.11"/>
                            <dgm:constr type="w" for="ch" forName="desTx3" refType="w" fact="0.78"/>
                            <dgm:constr type="w" for="ch" forName="postLine3" refType="w" fact="0.11"/>
                          </dgm:constrLst>
                        </dgm:if>
                        <dgm:else name="Name92">
                          <dgm:constrLst>
                            <dgm:constr type="w" for="ch" forName="anchor3" refType="w" fact="0.89"/>
                            <dgm:constr type="w" for="ch" forName="backup3" refType="w" fact="-0.89"/>
                            <dgm:constr type="w" for="ch" forName="preLine3" refType="w" fact="0.11"/>
                            <dgm:constr type="w" for="ch" forName="desTx3" refType="w" fact="0.78"/>
                          </dgm:constrLst>
                        </dgm:else>
                      </dgm:choose>
                      <dgm:layoutNode name="anchor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3" moveWith="desTx3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3" styleLbl="parChTrans1D1" moveWith="desTx3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3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93">
                        <dgm:if name="Name94" axis="root ch" ptType="all node" func="cnt" op="gte" val="4">
                          <dgm:layoutNode name="postLine3" styleLbl="parChTrans1D1" moveWith="desTx3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95"/>
                      </dgm:choose>
                    </dgm:layoutNode>
                  </dgm:forEach>
                  <dgm:choose name="Name96">
                    <dgm:if name="Name97" axis="root ch" ptType="all node" func="cnt" op="gte" val="4">
                      <dgm:forEach name="Name98" axis="self" ptType="parTrans">
                        <dgm:layoutNode name="Name99" styleLbl="parChTrans1D1">
                          <dgm:choose name="Name100">
                            <dgm:if name="Name101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4"/>
                                <dgm:param type="endSty" val="noArr"/>
                                <dgm:param type="dstNode" val="anchor3"/>
                              </dgm:alg>
                            </dgm:if>
                            <dgm:else name="Name102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4"/>
                                <dgm:param type="dstNode" val="anchor3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03"/>
                  </dgm:choose>
                </dgm:forEach>
              </dgm:layoutNode>
              <dgm:choose name="Name104">
                <dgm:if name="Name105" axis="root ch" ptType="all node" func="cnt" op="gte" val="4">
                  <dgm:layoutNode name="spPost3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06"/>
              </dgm:choose>
            </dgm:if>
            <dgm:else name="Name107"/>
          </dgm:choose>
        </dgm:if>
        <dgm:if name="Name108" axis="self" ptType="node" func="pos" op="equ" val="4">
          <dgm:layoutNode name="parTx4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09">
            <dgm:if name="Name110" axis="ch" ptType="node" func="cnt" op="gte" val="1">
              <dgm:layoutNode name="spPre4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4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4" refType="w" fact="0.77"/>
                  <dgm:constr type="w" for="ch" forName="top4" refType="w" refFor="ch" refForName="txAndLines4" fact="0.78"/>
                </dgm:constrLst>
                <dgm:forEach name="Name111" axis="ch">
                  <dgm:forEach name="Name112" axis="self" ptType="parTrans">
                    <dgm:layoutNode name="Name113" styleLbl="parChTrans1D1">
                      <dgm:choose name="Name114">
                        <dgm:if name="Name115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4"/>
                          </dgm:alg>
                        </dgm:if>
                        <dgm:else name="Name116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4"/>
                            <dgm:param type="dstNode" val="anchor4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17" axis="self" ptType="node">
                    <dgm:choose name="Name118">
                      <dgm:if name="Name119" axis="par ch" ptType="node node" func="cnt" op="equ" val="1">
                        <dgm:layoutNode name="top4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20"/>
                    </dgm:choose>
                    <dgm:layoutNode name="txAndLines4">
                      <dgm:choose name="Name121">
                        <dgm:if name="Name122" func="var" arg="dir" op="equ" val="norm">
                          <dgm:alg type="lin"/>
                        </dgm:if>
                        <dgm:else name="Name123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24">
                        <dgm:if name="Name125" axis="root ch" ptType="all node" func="cnt" op="gte" val="5">
                          <dgm:constrLst>
                            <dgm:constr type="w" for="ch" forName="anchor4" refType="w"/>
                            <dgm:constr type="w" for="ch" forName="backup4" refType="w" fact="-1"/>
                            <dgm:constr type="w" for="ch" forName="preLine4" refType="w" fact="0.11"/>
                            <dgm:constr type="w" for="ch" forName="desTx4" refType="w" fact="0.78"/>
                            <dgm:constr type="w" for="ch" forName="postLine4" refType="w" fact="0.11"/>
                          </dgm:constrLst>
                        </dgm:if>
                        <dgm:else name="Name126">
                          <dgm:constrLst>
                            <dgm:constr type="w" for="ch" forName="anchor4" refType="w" fact="0.89"/>
                            <dgm:constr type="w" for="ch" forName="backup4" refType="w" fact="-0.89"/>
                            <dgm:constr type="w" for="ch" forName="preLine4" refType="w" fact="0.11"/>
                            <dgm:constr type="w" for="ch" forName="desTx4" refType="w" fact="0.78"/>
                          </dgm:constrLst>
                        </dgm:else>
                      </dgm:choose>
                      <dgm:layoutNode name="anchor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4" moveWith="desTx4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4" styleLbl="parChTrans1D1" moveWith="desTx4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4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27">
                        <dgm:if name="Name128" axis="root ch" ptType="all node" func="cnt" op="gte" val="5">
                          <dgm:layoutNode name="postLine4" styleLbl="parChTrans1D1" moveWith="desTx4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29"/>
                      </dgm:choose>
                    </dgm:layoutNode>
                  </dgm:forEach>
                  <dgm:choose name="Name130">
                    <dgm:if name="Name131" axis="root ch" ptType="all node" func="cnt" op="gte" val="5">
                      <dgm:forEach name="Name132" axis="self" ptType="parTrans">
                        <dgm:layoutNode name="Name133" styleLbl="parChTrans1D1">
                          <dgm:choose name="Name134">
                            <dgm:if name="Name135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5"/>
                                <dgm:param type="endSty" val="noArr"/>
                                <dgm:param type="dstNode" val="anchor4"/>
                              </dgm:alg>
                            </dgm:if>
                            <dgm:else name="Name136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5"/>
                                <dgm:param type="dstNode" val="anchor4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37"/>
                  </dgm:choose>
                </dgm:forEach>
              </dgm:layoutNode>
              <dgm:choose name="Name138">
                <dgm:if name="Name139" axis="root ch" ptType="all node" func="cnt" op="gte" val="5">
                  <dgm:layoutNode name="spPost4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40"/>
              </dgm:choose>
            </dgm:if>
            <dgm:else name="Name141"/>
          </dgm:choose>
        </dgm:if>
        <dgm:if name="Name142" axis="self" ptType="node" func="pos" op="equ" val="5">
          <dgm:layoutNode name="parTx5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43">
            <dgm:if name="Name144" axis="ch" ptType="node" func="cnt" op="gte" val="1">
              <dgm:layoutNode name="spPre5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5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5" refType="w" fact="0.77"/>
                  <dgm:constr type="w" for="ch" forName="top5" refType="w" refFor="ch" refForName="txAndLines5" fact="0.78"/>
                </dgm:constrLst>
                <dgm:forEach name="Name145" axis="ch">
                  <dgm:forEach name="Name146" axis="self" ptType="parTrans">
                    <dgm:layoutNode name="Name147" styleLbl="parChTrans1D1">
                      <dgm:choose name="Name148">
                        <dgm:if name="Name149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5"/>
                          </dgm:alg>
                        </dgm:if>
                        <dgm:else name="Name150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5"/>
                            <dgm:param type="dstNode" val="anchor5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51" axis="self" ptType="node">
                    <dgm:choose name="Name152">
                      <dgm:if name="Name153" axis="par ch" ptType="node node" func="cnt" op="equ" val="1">
                        <dgm:layoutNode name="top5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54"/>
                    </dgm:choose>
                    <dgm:layoutNode name="txAndLines5">
                      <dgm:choose name="Name155">
                        <dgm:if name="Name156" func="var" arg="dir" op="equ" val="norm">
                          <dgm:alg type="lin"/>
                        </dgm:if>
                        <dgm:else name="Name157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58">
                        <dgm:if name="Name159" axis="root ch" ptType="all node" func="cnt" op="gte" val="6">
                          <dgm:constrLst>
                            <dgm:constr type="w" for="ch" forName="anchor5" refType="w"/>
                            <dgm:constr type="w" for="ch" forName="backup5" refType="w" fact="-1"/>
                            <dgm:constr type="w" for="ch" forName="preLine5" refType="w" fact="0.11"/>
                            <dgm:constr type="w" for="ch" forName="desTx5" refType="w" fact="0.78"/>
                            <dgm:constr type="w" for="ch" forName="postLine5" refType="w" fact="0.11"/>
                          </dgm:constrLst>
                        </dgm:if>
                        <dgm:else name="Name160">
                          <dgm:constrLst>
                            <dgm:constr type="w" for="ch" forName="anchor5" refType="w" fact="0.89"/>
                            <dgm:constr type="w" for="ch" forName="backup5" refType="w" fact="-0.89"/>
                            <dgm:constr type="w" for="ch" forName="preLine5" refType="w" fact="0.11"/>
                            <dgm:constr type="w" for="ch" forName="desTx5" refType="w" fact="0.78"/>
                          </dgm:constrLst>
                        </dgm:else>
                      </dgm:choose>
                      <dgm:layoutNode name="anchor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5" moveWith="desTx5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5" styleLbl="parChTrans1D1" moveWith="desTx5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5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61">
                        <dgm:if name="Name162" axis="root ch" ptType="all node" func="cnt" op="gte" val="6">
                          <dgm:layoutNode name="postLine5" styleLbl="parChTrans1D1" moveWith="desTx5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63"/>
                      </dgm:choose>
                    </dgm:layoutNode>
                  </dgm:forEach>
                  <dgm:choose name="Name164">
                    <dgm:if name="Name165" axis="root ch" ptType="all node" func="cnt" op="gte" val="6">
                      <dgm:forEach name="Name166" axis="self" ptType="parTrans">
                        <dgm:layoutNode name="Name167" styleLbl="parChTrans1D1">
                          <dgm:choose name="Name168">
                            <dgm:if name="Name169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6"/>
                                <dgm:param type="endSty" val="noArr"/>
                                <dgm:param type="dstNode" val="anchor5"/>
                              </dgm:alg>
                            </dgm:if>
                            <dgm:else name="Name170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6"/>
                                <dgm:param type="dstNode" val="anchor5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171"/>
                  </dgm:choose>
                </dgm:forEach>
              </dgm:layoutNode>
              <dgm:choose name="Name172">
                <dgm:if name="Name173" axis="root ch" ptType="all node" func="cnt" op="gte" val="6">
                  <dgm:layoutNode name="spPost5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174"/>
              </dgm:choose>
            </dgm:if>
            <dgm:else name="Name175"/>
          </dgm:choose>
        </dgm:if>
        <dgm:if name="Name176" axis="self" ptType="node" func="pos" op="equ" val="6">
          <dgm:layoutNode name="parTx6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177">
            <dgm:if name="Name178" axis="ch" ptType="node" func="cnt" op="gte" val="1">
              <dgm:layoutNode name="spPre6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6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6" refType="w" fact="0.77"/>
                  <dgm:constr type="w" for="ch" forName="top6" refType="w" refFor="ch" refForName="txAndLines6" fact="0.78"/>
                </dgm:constrLst>
                <dgm:forEach name="Name179" axis="ch">
                  <dgm:forEach name="Name180" axis="self" ptType="parTrans">
                    <dgm:layoutNode name="Name181" styleLbl="parChTrans1D1">
                      <dgm:choose name="Name182">
                        <dgm:if name="Name183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6"/>
                          </dgm:alg>
                        </dgm:if>
                        <dgm:else name="Name184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6"/>
                            <dgm:param type="dstNode" val="anchor6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185" axis="self" ptType="node">
                    <dgm:choose name="Name186">
                      <dgm:if name="Name187" axis="par ch" ptType="node node" func="cnt" op="equ" val="1">
                        <dgm:layoutNode name="top6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188"/>
                    </dgm:choose>
                    <dgm:layoutNode name="txAndLines6">
                      <dgm:choose name="Name189">
                        <dgm:if name="Name190" func="var" arg="dir" op="equ" val="norm">
                          <dgm:alg type="lin"/>
                        </dgm:if>
                        <dgm:else name="Name191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hoose name="Name192">
                        <dgm:if name="Name193" axis="root ch" ptType="all node" func="cnt" op="gte" val="7">
                          <dgm:constrLst>
                            <dgm:constr type="w" for="ch" forName="anchor6" refType="w"/>
                            <dgm:constr type="w" for="ch" forName="backup6" refType="w" fact="-1"/>
                            <dgm:constr type="w" for="ch" forName="preLine6" refType="w" fact="0.11"/>
                            <dgm:constr type="w" for="ch" forName="desTx6" refType="w" fact="0.78"/>
                            <dgm:constr type="w" for="ch" forName="postLine6" refType="w" fact="0.11"/>
                          </dgm:constrLst>
                        </dgm:if>
                        <dgm:else name="Name194">
                          <dgm:constrLst>
                            <dgm:constr type="w" for="ch" forName="anchor6" refType="w" fact="0.89"/>
                            <dgm:constr type="w" for="ch" forName="backup6" refType="w" fact="-0.89"/>
                            <dgm:constr type="w" for="ch" forName="preLine6" refType="w" fact="0.11"/>
                            <dgm:constr type="w" for="ch" forName="desTx6" refType="w" fact="0.78"/>
                          </dgm:constrLst>
                        </dgm:else>
                      </dgm:choose>
                      <dgm:layoutNode name="anchor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6" moveWith="desTx6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6" styleLbl="parChTrans1D1" moveWith="desTx6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6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  <dgm:choose name="Name195">
                        <dgm:if name="Name196" axis="root ch" ptType="all node" func="cnt" op="gte" val="7">
                          <dgm:layoutNode name="postLine6" styleLbl="parChTrans1D1" moveWith="desTx6">
                            <dgm:alg type="sp"/>
                            <dgm:shape xmlns:r="http://schemas.openxmlformats.org/officeDocument/2006/relationships" type="line" r:blip="">
                              <dgm:adjLst/>
                            </dgm:shape>
                            <dgm:presOf/>
                          </dgm:layoutNode>
                        </dgm:if>
                        <dgm:else name="Name197"/>
                      </dgm:choose>
                    </dgm:layoutNode>
                  </dgm:forEach>
                  <dgm:choose name="Name198">
                    <dgm:if name="Name199" axis="root ch" ptType="all node" func="cnt" op="gte" val="7">
                      <dgm:forEach name="Name200" axis="self" ptType="parTrans">
                        <dgm:layoutNode name="Name201" styleLbl="parChTrans1D1">
                          <dgm:choose name="Name202">
                            <dgm:if name="Name203" func="var" arg="dir" op="equ" val="norm">
                              <dgm:alg type="conn">
                                <dgm:param type="dim" val="1D"/>
                                <dgm:param type="begPts" val="midL"/>
                                <dgm:param type="srcNode" val="parTx7"/>
                                <dgm:param type="endSty" val="noArr"/>
                                <dgm:param type="dstNode" val="anchor6"/>
                              </dgm:alg>
                            </dgm:if>
                            <dgm:else name="Name204">
                              <dgm:alg type="conn">
                                <dgm:param type="dim" val="1D"/>
                                <dgm:param type="begPts" val="midR"/>
                                <dgm:param type="endSty" val="noArr"/>
                                <dgm:param type="srcNode" val="parTx7"/>
                                <dgm:param type="dstNode" val="anchor6"/>
                              </dgm:alg>
                            </dgm:else>
                          </dgm:choose>
                          <dgm:shape xmlns:r="http://schemas.openxmlformats.org/officeDocument/2006/relationships" type="conn" r:blip="">
                            <dgm:adjLst/>
                          </dgm:shape>
                          <dgm:presOf/>
                          <dgm:constrLst>
                            <dgm:constr type="connDist"/>
                            <dgm:constr type="begPad" refType="connDist" fact="0.11"/>
                            <dgm:constr type="endPad"/>
                          </dgm:constrLst>
                        </dgm:layoutNode>
                      </dgm:forEach>
                    </dgm:if>
                    <dgm:else name="Name205"/>
                  </dgm:choose>
                </dgm:forEach>
              </dgm:layoutNode>
              <dgm:choose name="Name206">
                <dgm:if name="Name207" axis="root ch" ptType="all node" func="cnt" op="gte" val="7">
                  <dgm:layoutNode name="spPost6">
                    <dgm:alg type="sp"/>
                    <dgm:shape xmlns:r="http://schemas.openxmlformats.org/officeDocument/2006/relationships" r:blip="">
                      <dgm:adjLst/>
                    </dgm:shape>
                  </dgm:layoutNode>
                </dgm:if>
                <dgm:else name="Name208"/>
              </dgm:choose>
            </dgm:if>
            <dgm:else name="Name209"/>
          </dgm:choose>
        </dgm:if>
        <dgm:if name="Name210" axis="self" ptType="node" func="pos" op="equ" val="7">
          <dgm:layoutNode name="parTx7" styleLbl="node1">
            <dgm:alg type="tx"/>
            <dgm:shape xmlns:r="http://schemas.openxmlformats.org/officeDocument/2006/relationships" type="ellipse" r:blip="">
              <dgm:adjLst/>
            </dgm:shape>
            <dgm:presOf axis="self" ptType="node"/>
            <dgm:constrLst>
              <dgm:constr type="h" refType="w"/>
              <dgm:constr type="w" refType="h" op="lte"/>
              <dgm:constr type="tMarg"/>
              <dgm:constr type="bMarg"/>
              <dgm:constr type="lMarg"/>
              <dgm:constr type="rMarg"/>
            </dgm:constrLst>
            <dgm:ruleLst>
              <dgm:rule type="primFontSz" val="5" fact="NaN" max="NaN"/>
            </dgm:ruleLst>
          </dgm:layoutNode>
          <dgm:choose name="Name211">
            <dgm:if name="Name212" axis="ch" ptType="node" func="cnt" op="gte" val="1">
              <dgm:layoutNode name="spPre7">
                <dgm:alg type="sp"/>
                <dgm:shape xmlns:r="http://schemas.openxmlformats.org/officeDocument/2006/relationships" r:blip="">
                  <dgm:adjLst/>
                </dgm:shape>
              </dgm:layoutNode>
              <dgm:layoutNode name="chLin7">
                <dgm:alg type="lin">
                  <dgm:param type="linDir" val="fromT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txAndLines7" refType="w" fact="0.77"/>
                  <dgm:constr type="w" for="ch" forName="top7" refType="w" refFor="ch" refForName="txAndLines7" fact="0.78"/>
                </dgm:constrLst>
                <dgm:forEach name="Name213" axis="ch">
                  <dgm:forEach name="Name214" axis="self" ptType="parTrans">
                    <dgm:layoutNode name="Name215" styleLbl="parChTrans1D1">
                      <dgm:choose name="Name216">
                        <dgm:if name="Name217" func="var" arg="dir" op="equ" val="norm">
                          <dgm:alg type="conn">
                            <dgm:param type="dim" val="1D"/>
                            <dgm:param type="begPts" val="midR"/>
                            <dgm:param type="endSty" val="noArr"/>
                            <dgm:param type="dstNode" val="anchor7"/>
                          </dgm:alg>
                        </dgm:if>
                        <dgm:else name="Name218">
                          <dgm:alg type="conn">
                            <dgm:param type="dim" val="1D"/>
                            <dgm:param type="begPts" val="midL"/>
                            <dgm:param type="endSty" val="noArr"/>
                            <dgm:param type="srcNode" val="parTx7"/>
                            <dgm:param type="dstNode" val="anchor7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/>
                      <dgm:constrLst>
                        <dgm:constr type="connDist"/>
                        <dgm:constr type="begPad" refType="connDist" fact="0.11"/>
                        <dgm:constr type="endPad"/>
                      </dgm:constrLst>
                    </dgm:layoutNode>
                  </dgm:forEach>
                  <dgm:forEach name="Name219" axis="self" ptType="node">
                    <dgm:choose name="Name220">
                      <dgm:if name="Name221" axis="par ch" ptType="node node" func="cnt" op="equ" val="1">
                        <dgm:layoutNode name="top7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constrLst>
                            <dgm:constr type="h" refType="w" fact="0.6"/>
                          </dgm:constrLst>
                        </dgm:layoutNode>
                      </dgm:if>
                      <dgm:else name="Name222"/>
                    </dgm:choose>
                    <dgm:layoutNode name="txAndLines7">
                      <dgm:choose name="Name223">
                        <dgm:if name="Name224" func="var" arg="dir" op="equ" val="norm">
                          <dgm:alg type="lin"/>
                        </dgm:if>
                        <dgm:else name="Name225">
                          <dgm:alg type="lin">
                            <dgm:param type="linDir" val="from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w" for="ch" forName="anchor7" refType="w" fact="0.89"/>
                        <dgm:constr type="w" for="ch" forName="backup7" refType="w" fact="-0.89"/>
                        <dgm:constr type="w" for="ch" forName="preLine7" refType="w" fact="0.11"/>
                        <dgm:constr type="w" for="ch" forName="desTx7" refType="w" fact="0.78"/>
                      </dgm:constrLst>
                      <dgm:layoutNode name="anchor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backup7" moveWith="desTx7">
                        <dgm:alg type="sp"/>
                        <dgm:shape xmlns:r="http://schemas.openxmlformats.org/officeDocument/2006/relationships" r:blip="">
                          <dgm:adjLst/>
                        </dgm:shape>
                      </dgm:layoutNode>
                      <dgm:layoutNode name="preLine7" styleLbl="parChTrans1D1" moveWith="desTx7">
                        <dgm:alg type="sp"/>
                        <dgm:shape xmlns:r="http://schemas.openxmlformats.org/officeDocument/2006/relationships" type="line" r:blip="">
                          <dgm:adjLst/>
                        </dgm:shape>
                        <dgm:presOf/>
                      </dgm:layoutNode>
                      <dgm:layoutNode name="desTx7" styleLbl="revTx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ect" r:blip="" hideGeom="1">
                          <dgm:adjLst/>
                        </dgm:shape>
                        <dgm:presOf axis="desOrSelf" ptType="node"/>
                        <dgm:constrLst>
                          <dgm:constr type="h" refType="w" fact="0.6"/>
                        </dgm:constrLst>
                        <dgm:ruleLst>
                          <dgm:rule type="primFontSz" val="5" fact="NaN" max="NaN"/>
                        </dgm:ruleLst>
                      </dgm:layoutNode>
                    </dgm:layoutNode>
                  </dgm:forEach>
                </dgm:forEach>
              </dgm:layoutNode>
            </dgm:if>
            <dgm:else name="Name226"/>
          </dgm:choose>
        </dgm:if>
        <dgm:else name="Name22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../diagrams/colors2.xml"/><Relationship Id="rId3" Type="http://schemas.openxmlformats.org/officeDocument/2006/relationships/settings" Target="settings.xml"/><Relationship Id="rId7" Type="http://schemas.openxmlformats.org/officeDocument/2006/relationships/diagramQuickStyle" Target="../diagrams/quickStyl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../diagrams/layout2.xml"/><Relationship Id="rId5" Type="http://schemas.openxmlformats.org/officeDocument/2006/relationships/diagramData" Target="../diagrams/data2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../diagrams/drawing2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7591645EF44E6A99AD81A22F877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82A64-7505-4248-BAE7-0A8D0DFE8A39}"/>
      </w:docPartPr>
      <w:docPartBody>
        <w:p w:rsidR="001947D2" w:rsidRDefault="007A1B01">
          <w:pPr>
            <w:pStyle w:val="Heading1"/>
          </w:pPr>
          <w:r>
            <w:t>Get Started Right Away</w:t>
          </w:r>
        </w:p>
        <w:p w:rsidR="001947D2" w:rsidRDefault="007A1B01">
          <w:r>
            <w:t>When you click this placeholder text, just start typing to replace it all. But don’t do that just yet!</w:t>
          </w:r>
        </w:p>
        <w:p w:rsidR="001947D2" w:rsidRDefault="007A1B01">
          <w:r>
            <w:t xml:space="preserve">This placeholder includes tips to help you quickly format your report and add other elements, such as a chart, diagram, or </w:t>
          </w:r>
          <w:r>
            <w:t>table of contents.  You might be amazed at how easy it is.</w:t>
          </w:r>
        </w:p>
        <w:p w:rsidR="001947D2" w:rsidRDefault="007A1B01">
          <w:pPr>
            <w:pStyle w:val="Heading1"/>
          </w:pPr>
          <w:bookmarkStart w:id="0" w:name="_Toc318188228"/>
          <w:bookmarkStart w:id="1" w:name="_Toc318188328"/>
          <w:bookmarkStart w:id="2" w:name="_Toc318189313"/>
          <w:r>
            <w:t>Make It Gorgeous</w:t>
          </w:r>
          <w:bookmarkEnd w:id="0"/>
          <w:bookmarkEnd w:id="1"/>
          <w:bookmarkEnd w:id="2"/>
        </w:p>
        <w:p w:rsidR="001947D2" w:rsidRDefault="007A1B01">
          <w:pPr>
            <w:pStyle w:val="ListBullet"/>
          </w:pPr>
          <w:r>
            <w:t>Need a heading? On the Home tab, in the Styles gallery, just click the heading style you want. Notice other styles in that gallery as well, such as for a quote or a numbered list.</w:t>
          </w:r>
        </w:p>
        <w:p w:rsidR="001947D2" w:rsidRDefault="007A1B01">
          <w:pPr>
            <w:pStyle w:val="ListBullet"/>
          </w:pPr>
          <w:r>
            <w:t>You might like the cool, blue ice pond on the cover page as much as we do, but if it’s not ideal for your report, right-click it and then click Change Picture to add your own photo.</w:t>
          </w:r>
        </w:p>
        <w:p w:rsidR="001947D2" w:rsidRDefault="007A1B01">
          <w:pPr>
            <w:pStyle w:val="ListBullet"/>
          </w:pPr>
          <w:r>
            <w:t>Adding a professional-quality graphic is a snap. In fact, when you add a c</w:t>
          </w:r>
          <w:r>
            <w:t>hart or a SmartArt diagram from the Insert tab, it automatically matches the look of your document.</w:t>
          </w:r>
        </w:p>
        <w:p w:rsidR="001947D2" w:rsidRDefault="007A1B01">
          <w:pPr>
            <w:jc w:val="center"/>
          </w:pPr>
          <w:r>
            <w:rPr>
              <w:noProof/>
            </w:rPr>
            <w:drawing>
              <wp:inline distT="0" distB="0" distL="0" distR="0" wp14:anchorId="2149FB14" wp14:editId="2E31EF3B">
                <wp:extent cx="3774643" cy="929031"/>
                <wp:effectExtent l="19050" t="0" r="16510" b="0"/>
                <wp:docPr id="10" name="Diagram 10" descr="SmartArt Graphic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5" r:lo="rId6" r:qs="rId7" r:cs="rId8"/>
                  </a:graphicData>
                </a:graphic>
              </wp:inline>
            </w:drawing>
          </w:r>
        </w:p>
        <w:p w:rsidR="001947D2" w:rsidRDefault="007A1B01">
          <w:pPr>
            <w:pStyle w:val="Heading1"/>
          </w:pPr>
          <w:bookmarkStart w:id="3" w:name="_Toc316914651"/>
          <w:bookmarkStart w:id="4" w:name="_Toc316916021"/>
          <w:bookmarkStart w:id="5" w:name="_Toc316919854"/>
          <w:bookmarkStart w:id="6" w:name="_Toc318188229"/>
          <w:bookmarkStart w:id="7" w:name="_Toc318188329"/>
          <w:bookmarkStart w:id="8" w:name="_Toc318189314"/>
          <w:r>
            <w:t>Give It That Finishing Touch</w:t>
          </w:r>
          <w:bookmarkEnd w:id="3"/>
          <w:bookmarkEnd w:id="4"/>
          <w:bookmarkEnd w:id="5"/>
          <w:bookmarkEnd w:id="6"/>
          <w:bookmarkEnd w:id="7"/>
          <w:bookmarkEnd w:id="8"/>
        </w:p>
        <w:p w:rsidR="001947D2" w:rsidRDefault="007A1B01">
          <w:r>
            <w:t>Need to add a table of contents or a bibliography? No sweat.</w:t>
          </w:r>
        </w:p>
        <w:p w:rsidR="001947D2" w:rsidRDefault="007A1B01">
          <w:pPr>
            <w:pStyle w:val="Heading2"/>
          </w:pPr>
          <w:bookmarkStart w:id="9" w:name="_Toc315875746"/>
          <w:bookmarkStart w:id="10" w:name="_Toc316914652"/>
          <w:bookmarkStart w:id="11" w:name="_Toc316916022"/>
          <w:bookmarkStart w:id="12" w:name="_Toc316919855"/>
          <w:bookmarkStart w:id="13" w:name="_Toc318188230"/>
          <w:bookmarkStart w:id="14" w:name="_Toc318188330"/>
          <w:bookmarkStart w:id="15" w:name="_Toc318189315"/>
          <w:r>
            <w:t>Add a Table of Contents</w: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</w:p>
        <w:p w:rsidR="001947D2" w:rsidRDefault="007A1B01">
          <w:r>
            <w:t xml:space="preserve">It couldn’t be easier to add a table of </w:t>
          </w:r>
          <w:r>
            <w:t xml:space="preserve">contents to your report. On the Insert tab, click Cover Page to see cover page designs that include a table of contents page — look for TOC. </w:t>
          </w:r>
        </w:p>
        <w:p w:rsidR="001947D2" w:rsidRDefault="007A1B01">
          <w:r>
            <w:t xml:space="preserve">Just click to insert one of these and you’ll be prompted to update the TOC. When you do, text you formatted using </w:t>
          </w:r>
          <w:r>
            <w:t xml:space="preserve">Heading 1, Heading 2, and Heading 3 styles is automatically added. </w:t>
          </w:r>
        </w:p>
        <w:p w:rsidR="001947D2" w:rsidRDefault="007A1B01">
          <w:pPr>
            <w:pStyle w:val="Heading2"/>
          </w:pPr>
          <w:bookmarkStart w:id="16" w:name="_Toc315875747"/>
          <w:bookmarkStart w:id="17" w:name="_Toc316914653"/>
          <w:bookmarkStart w:id="18" w:name="_Toc316916023"/>
          <w:bookmarkStart w:id="19" w:name="_Toc316919856"/>
          <w:bookmarkStart w:id="20" w:name="_Toc318188231"/>
          <w:bookmarkStart w:id="21" w:name="_Toc318188331"/>
          <w:bookmarkStart w:id="22" w:name="_Toc318189316"/>
          <w:r>
            <w:t>Add a Bibliography</w:t>
          </w:r>
          <w:bookmarkEnd w:id="16"/>
          <w:bookmarkEnd w:id="17"/>
          <w:bookmarkEnd w:id="18"/>
          <w:bookmarkEnd w:id="19"/>
          <w:bookmarkEnd w:id="20"/>
          <w:bookmarkEnd w:id="21"/>
          <w:bookmarkEnd w:id="22"/>
        </w:p>
        <w:p w:rsidR="001947D2" w:rsidRDefault="007A1B01">
          <w:r>
            <w:t xml:space="preserve">On the References tab, in the Citations &amp; Bibliography group, click Insert Citation for the option to add sources and then place citations in the document. </w:t>
          </w:r>
        </w:p>
        <w:p w:rsidR="001947D2" w:rsidRDefault="007A1B01">
          <w:r>
            <w:t xml:space="preserve">When you’ve </w:t>
          </w:r>
          <w:r>
            <w:t>added all the citations you need for your report, on the References tab, click Bibliography to insert a formatted bibliography in your choice of styles.</w:t>
          </w:r>
        </w:p>
        <w:p w:rsidR="00000000" w:rsidRDefault="007A1B01">
          <w:pPr>
            <w:pStyle w:val="C07591645EF44E6A99AD81A22F8771D5"/>
          </w:pPr>
          <w:r>
            <w:t>And you’re done. Nice work!</w:t>
          </w:r>
        </w:p>
      </w:docPartBody>
    </w:docPart>
    <w:docPart>
      <w:docPartPr>
        <w:name w:val="3EE7C4FFA0D646E9AFFA1E8BB8FBF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4FB07-F034-454C-93E2-343784BB438D}"/>
      </w:docPartPr>
      <w:docPartBody>
        <w:p w:rsidR="00000000" w:rsidRDefault="007A1B01">
          <w:pPr>
            <w:pStyle w:val="3EE7C4FFA0D646E9AFFA1E8BB8FBFE57"/>
          </w:pPr>
          <w:r>
            <w:t>[Name]</w:t>
          </w:r>
        </w:p>
      </w:docPartBody>
    </w:docPart>
    <w:docPart>
      <w:docPartPr>
        <w:name w:val="6318A81CAE724D1E9A2B357C3F76C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06AE9-E92C-4867-A35D-63EB8249F11F}"/>
      </w:docPartPr>
      <w:docPartBody>
        <w:p w:rsidR="00000000" w:rsidRDefault="007A1B01">
          <w:pPr>
            <w:pStyle w:val="6318A81CAE724D1E9A2B357C3F76CF95"/>
          </w:pPr>
          <w:r>
            <w:t>[Course Title]</w:t>
          </w:r>
        </w:p>
      </w:docPartBody>
    </w:docPart>
    <w:docPart>
      <w:docPartPr>
        <w:name w:val="7CCBED3F09A54932870935D8F2FF4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3A7C4-F332-49E3-9139-2E9BF65625D0}"/>
      </w:docPartPr>
      <w:docPartBody>
        <w:p w:rsidR="00000000" w:rsidRDefault="007A1B01">
          <w:pPr>
            <w:pStyle w:val="7CCBED3F09A54932870935D8F2FF497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01"/>
    <w:rsid w:val="007A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C07591645EF44E6A99AD81A22F8771D5">
    <w:name w:val="C07591645EF44E6A99AD81A22F8771D5"/>
  </w:style>
  <w:style w:type="paragraph" w:customStyle="1" w:styleId="3EE7C4FFA0D646E9AFFA1E8BB8FBFE57">
    <w:name w:val="3EE7C4FFA0D646E9AFFA1E8BB8FBFE57"/>
  </w:style>
  <w:style w:type="paragraph" w:customStyle="1" w:styleId="6318A81CAE724D1E9A2B357C3F76CF95">
    <w:name w:val="6318A81CAE724D1E9A2B357C3F76CF95"/>
  </w:style>
  <w:style w:type="paragraph" w:customStyle="1" w:styleId="7CCBED3F09A54932870935D8F2FF4974">
    <w:name w:val="7CCBED3F09A54932870935D8F2FF4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B2AEE-BC27-42AA-AB53-9F1DA8E441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Maktab-88</dc:title>
  <dc:subject>Node js</dc:subject>
  <dc:creator>Nima Beheshtaein</dc:creator>
  <cp:keywords>Node Js</cp:keywords>
  <cp:lastModifiedBy>Nima Beheshtaein</cp:lastModifiedBy>
  <cp:revision>1</cp:revision>
  <dcterms:created xsi:type="dcterms:W3CDTF">2023-02-05T11:38:00Z</dcterms:created>
  <dcterms:modified xsi:type="dcterms:W3CDTF">2023-02-05T11:39:00Z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